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2349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7B118494" w14:textId="77777777" w:rsidR="005A3151" w:rsidRDefault="005A3151" w:rsidP="005A3151"/>
    <w:p w14:paraId="6A181288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388BD37C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218C883E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673CFAFC" w14:textId="7C40872C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1712EC">
              <w:rPr>
                <w:b w:val="0"/>
                <w:color w:val="00B050"/>
              </w:rPr>
              <w:t>30</w:t>
            </w:r>
            <w:r w:rsidR="00417E61" w:rsidRPr="001F3E15">
              <w:rPr>
                <w:b w:val="0"/>
                <w:color w:val="00B050"/>
              </w:rPr>
              <w:t>/</w:t>
            </w:r>
            <w:r w:rsidR="001F3E15" w:rsidRPr="001F3E15">
              <w:rPr>
                <w:b w:val="0"/>
                <w:color w:val="00B050"/>
              </w:rPr>
              <w:t>8</w:t>
            </w:r>
            <w:r w:rsidR="00735E96" w:rsidRPr="001F3E15">
              <w:rPr>
                <w:b w:val="0"/>
                <w:color w:val="00B050"/>
              </w:rPr>
              <w:t>/</w:t>
            </w:r>
            <w:r w:rsidR="00CE34EC">
              <w:rPr>
                <w:b w:val="0"/>
                <w:color w:val="00B050"/>
              </w:rPr>
              <w:t>2</w:t>
            </w:r>
            <w:r w:rsidR="00E20A94">
              <w:rPr>
                <w:b w:val="0"/>
                <w:color w:val="00B050"/>
              </w:rPr>
              <w:t>2</w:t>
            </w:r>
          </w:p>
        </w:tc>
        <w:tc>
          <w:tcPr>
            <w:tcW w:w="3092" w:type="dxa"/>
          </w:tcPr>
          <w:p w14:paraId="29758591" w14:textId="77777777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661BE2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1C91D45C" w14:textId="77777777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661BE2" w:rsidRPr="00661BE2">
              <w:rPr>
                <w:b w:val="0"/>
                <w:color w:val="00B050"/>
              </w:rPr>
              <w:t>1</w:t>
            </w:r>
          </w:p>
        </w:tc>
      </w:tr>
      <w:tr w:rsidR="00FA4984" w14:paraId="353886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7537C8E" w14:textId="77777777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48DE18BF" w14:textId="0C927056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564DB8">
              <w:rPr>
                <w:color w:val="00B050"/>
              </w:rPr>
              <w:t>36</w:t>
            </w:r>
          </w:p>
        </w:tc>
        <w:tc>
          <w:tcPr>
            <w:tcW w:w="3094" w:type="dxa"/>
          </w:tcPr>
          <w:p w14:paraId="0B6823F8" w14:textId="77777777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</w:p>
        </w:tc>
      </w:tr>
      <w:tr w:rsidR="004715D4" w14:paraId="78B60DD7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491CEC4" w14:textId="77777777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11AFDD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B3DECB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E66416D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22CDDB64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55CC6CC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E8D1FB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DCFE8CB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E765CB9" w14:textId="68EC38A1" w:rsidR="004715D4" w:rsidRPr="00FA4984" w:rsidRDefault="004715D4" w:rsidP="00EE6FC9">
            <w:pPr>
              <w:tabs>
                <w:tab w:val="left" w:pos="3593"/>
              </w:tabs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EE6FC9">
              <w:rPr>
                <w:b w:val="0"/>
              </w:rPr>
              <w:tab/>
            </w:r>
          </w:p>
        </w:tc>
      </w:tr>
      <w:tr w:rsidR="004715D4" w14:paraId="03B2CFC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C228770" w14:textId="77777777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1DA77EE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DD98A9C" w14:textId="77777777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A8B824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3DBC440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55120302" w14:textId="77777777" w:rsidR="005A3151" w:rsidRPr="005A3151" w:rsidRDefault="005A3151" w:rsidP="005A3151"/>
    <w:p w14:paraId="2F0A517F" w14:textId="77777777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39E552F3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01BD847F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ABF7A4" w14:textId="77777777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39480D5E" w14:textId="77777777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1C35B13B" w14:textId="777777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52DCF55B" w14:textId="777777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180A09F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90A6D8" w14:textId="7B0660A0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5663D8" w:rsidRPr="004304A0">
              <w:rPr>
                <w:b w:val="0"/>
                <w:color w:val="00B050"/>
              </w:rPr>
              <w:t>1.</w:t>
            </w:r>
            <w:r w:rsidR="00661BE2">
              <w:rPr>
                <w:b w:val="0"/>
                <w:color w:val="00B050"/>
              </w:rPr>
              <w:t>0</w:t>
            </w:r>
            <w:r w:rsidR="00F479F5">
              <w:rPr>
                <w:b w:val="0"/>
                <w:color w:val="00B050"/>
              </w:rPr>
              <w:t>56</w:t>
            </w:r>
            <w:r w:rsidR="005663D8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6E5D9AD7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04E782F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42C2250" w14:textId="6E8FE98B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5663D8" w:rsidRPr="005663D8">
              <w:rPr>
                <w:b w:val="0"/>
                <w:color w:val="00B050"/>
              </w:rPr>
              <w:t>0</w:t>
            </w:r>
            <w:r w:rsidR="004304A0" w:rsidRPr="005663D8">
              <w:rPr>
                <w:b w:val="0"/>
                <w:color w:val="00B050"/>
              </w:rPr>
              <w:t>.1</w:t>
            </w:r>
            <w:r w:rsidR="001F3E15">
              <w:rPr>
                <w:b w:val="0"/>
                <w:color w:val="00B050"/>
              </w:rPr>
              <w:t>0</w:t>
            </w:r>
            <w:r w:rsidR="00564DB8">
              <w:rPr>
                <w:b w:val="0"/>
                <w:color w:val="00B050"/>
              </w:rPr>
              <w:t>9</w:t>
            </w:r>
            <w:r w:rsidR="00735E96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3C2D4702" w14:textId="77777777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3009D971" w14:textId="77777777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14E4EC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409913EE" w14:textId="18E8CA1D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F479F5">
              <w:rPr>
                <w:b w:val="0"/>
                <w:color w:val="00B050"/>
              </w:rPr>
              <w:t>138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4B9E5A24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14F4F843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46EB2F78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D4CBDAC" w14:textId="77777777" w:rsidR="00396E24" w:rsidRDefault="00396E24" w:rsidP="00C6423F"/>
        </w:tc>
        <w:tc>
          <w:tcPr>
            <w:tcW w:w="2264" w:type="dxa"/>
          </w:tcPr>
          <w:p w14:paraId="74153C0F" w14:textId="77777777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 xml:space="preserve">CTRL </w:t>
            </w:r>
            <w:proofErr w:type="gramStart"/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+ ]</w:t>
            </w:r>
            <w:proofErr w:type="gramEnd"/>
          </w:p>
        </w:tc>
        <w:tc>
          <w:tcPr>
            <w:tcW w:w="2264" w:type="dxa"/>
          </w:tcPr>
          <w:p w14:paraId="6DADFDB6" w14:textId="262FA320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D900E8">
              <w:t>exit</w:t>
            </w:r>
            <w:r>
              <w:t>”</w:t>
            </w:r>
          </w:p>
        </w:tc>
      </w:tr>
    </w:tbl>
    <w:p w14:paraId="4788EE47" w14:textId="77777777" w:rsidR="00714EE8" w:rsidRDefault="00714EE8" w:rsidP="00C6423F"/>
    <w:p w14:paraId="6B29F1E8" w14:textId="77777777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332427F" w14:textId="77777777" w:rsidR="00714EE8" w:rsidRDefault="00714EE8" w:rsidP="00C6423F"/>
    <w:p w14:paraId="7A2DEDA8" w14:textId="77777777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4F0338F8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1E5B8714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9AD7482" w14:textId="77777777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0D54E94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859DAAA" w14:textId="77777777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6A2681C6" w14:textId="77777777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624D76D9" w14:textId="77777777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257D1C50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346540" w14:textId="77777777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4F1D07CA" w14:textId="77777777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27C0AB6C" w14:textId="77777777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4FAD19F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BB3E6E1" w14:textId="77777777" w:rsidR="00E745FC" w:rsidRPr="00E745FC" w:rsidRDefault="00E745FC" w:rsidP="00714EE8">
            <w:pPr>
              <w:rPr>
                <w:b w:val="0"/>
              </w:rPr>
            </w:pPr>
            <w:proofErr w:type="gramStart"/>
            <w:r w:rsidRPr="00E745FC">
              <w:rPr>
                <w:b w:val="0"/>
              </w:rPr>
              <w:t>VNA :</w:t>
            </w:r>
            <w:proofErr w:type="gramEnd"/>
            <w:r w:rsidRPr="00E745FC">
              <w:rPr>
                <w:b w:val="0"/>
              </w:rPr>
              <w:t xml:space="preserve"> Agilent N5230C 10MHz - 20GHz</w:t>
            </w:r>
          </w:p>
        </w:tc>
      </w:tr>
    </w:tbl>
    <w:p w14:paraId="3EC9AC23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7FC089D9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9DD9647" w14:textId="77777777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24DAFA49" w14:textId="77777777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1m ABC-CA18 </w:t>
            </w:r>
            <w:proofErr w:type="gramStart"/>
            <w:r>
              <w:t>Cable  +</w:t>
            </w:r>
            <w:proofErr w:type="gramEnd"/>
            <w:r>
              <w:t xml:space="preserve">  20dB Attenuator</w:t>
            </w:r>
          </w:p>
        </w:tc>
      </w:tr>
      <w:tr w:rsidR="00A831DC" w14:paraId="0B43CFD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875470A" w14:textId="77777777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66331230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504DA72F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4E13978E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60AA087D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76147E72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4389C286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28CBB8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6F870D7" w14:textId="77777777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540D99A2" w14:textId="77777777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2A64F4B5" w14:textId="77777777" w:rsidR="00714EE8" w:rsidRDefault="00714EE8" w:rsidP="00714EE8">
      <w:r>
        <w:br w:type="page"/>
      </w:r>
    </w:p>
    <w:p w14:paraId="7E0C883C" w14:textId="77777777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41D366C0" w14:textId="523B4C85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FE0A5A6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6199E74" w14:textId="77777777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683FC584" w14:textId="47F35B50" w:rsidR="00BD2560" w:rsidRDefault="004D63A5" w:rsidP="00BD2560">
      <w:r>
        <w:rPr>
          <w:noProof/>
        </w:rPr>
        <w:drawing>
          <wp:anchor distT="0" distB="0" distL="114300" distR="114300" simplePos="0" relativeHeight="251674624" behindDoc="1" locked="0" layoutInCell="1" allowOverlap="1" wp14:anchorId="2DCD364B" wp14:editId="46997ED3">
            <wp:simplePos x="0" y="0"/>
            <wp:positionH relativeFrom="column">
              <wp:posOffset>687705</wp:posOffset>
            </wp:positionH>
            <wp:positionV relativeFrom="paragraph">
              <wp:posOffset>66040</wp:posOffset>
            </wp:positionV>
            <wp:extent cx="4296410" cy="3228340"/>
            <wp:effectExtent l="0" t="0" r="0" b="0"/>
            <wp:wrapTight wrapText="bothSides">
              <wp:wrapPolygon edited="0">
                <wp:start x="0" y="0"/>
                <wp:lineTo x="0" y="21498"/>
                <wp:lineTo x="21517" y="21498"/>
                <wp:lineTo x="21517" y="0"/>
                <wp:lineTo x="0" y="0"/>
              </wp:wrapPolygon>
            </wp:wrapTight>
            <wp:docPr id="4" name="Picture 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94EAA" w14:textId="77777777" w:rsidR="00BD2560" w:rsidRDefault="00BD2560" w:rsidP="00BD2560"/>
    <w:p w14:paraId="3B9BB74F" w14:textId="77777777" w:rsidR="00BD2560" w:rsidRDefault="00BD2560" w:rsidP="00BD2560"/>
    <w:p w14:paraId="5FD42CBC" w14:textId="77777777" w:rsidR="00BD2560" w:rsidRDefault="00BD2560" w:rsidP="00BD2560"/>
    <w:p w14:paraId="69C51CBC" w14:textId="77777777" w:rsidR="00BD2560" w:rsidRPr="00BD2560" w:rsidRDefault="00BD2560" w:rsidP="00BD2560"/>
    <w:p w14:paraId="49EC3C7A" w14:textId="77777777" w:rsidR="00BD2560" w:rsidRDefault="00BD2560" w:rsidP="00714EE8"/>
    <w:p w14:paraId="06D8E88B" w14:textId="77777777" w:rsidR="00BD2560" w:rsidRDefault="00BD2560" w:rsidP="00714EE8"/>
    <w:p w14:paraId="4A5DD644" w14:textId="77777777" w:rsidR="00BD2560" w:rsidRDefault="00BD2560" w:rsidP="00714EE8"/>
    <w:p w14:paraId="0CF1CA45" w14:textId="77777777" w:rsidR="00BD2560" w:rsidRDefault="00BD2560" w:rsidP="00714EE8"/>
    <w:p w14:paraId="32E96B32" w14:textId="77777777" w:rsidR="00BD2560" w:rsidRDefault="00BD2560" w:rsidP="00BD2560"/>
    <w:p w14:paraId="3FC2247F" w14:textId="77777777" w:rsidR="00BD2560" w:rsidRDefault="00BD2560" w:rsidP="00BD2560"/>
    <w:p w14:paraId="15FEF2FB" w14:textId="77777777" w:rsidR="00BD2560" w:rsidRDefault="00BD2560" w:rsidP="00BD2560"/>
    <w:p w14:paraId="70BC4EAA" w14:textId="77777777" w:rsidR="00BC5E32" w:rsidRDefault="00BC5E32" w:rsidP="00BD2560"/>
    <w:p w14:paraId="0322B48A" w14:textId="77777777" w:rsidR="00BC5E32" w:rsidRDefault="00BC5E32" w:rsidP="00BD2560"/>
    <w:p w14:paraId="6574D172" w14:textId="77777777" w:rsidR="00BC5E32" w:rsidRDefault="00BC5E32" w:rsidP="00BD2560"/>
    <w:p w14:paraId="4D93EEE9" w14:textId="77777777" w:rsidR="00BD2560" w:rsidRDefault="00BD2560" w:rsidP="00BD2560"/>
    <w:p w14:paraId="3F415216" w14:textId="77777777" w:rsidR="00BD2560" w:rsidRDefault="00BD2560" w:rsidP="00BD2560"/>
    <w:p w14:paraId="47F6EFFB" w14:textId="77777777" w:rsidR="00BD2560" w:rsidRDefault="00BD2560" w:rsidP="00BD2560"/>
    <w:p w14:paraId="67614FCA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21A0045C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1B3EEFE5" w14:textId="77777777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5885F32A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25CE7D55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7DAAEF01" w14:textId="77777777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12D3EECD" w14:textId="2F4367D2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40FCEA85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77CFCD8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41BDDA6A" w14:textId="47F2B27D" w:rsidR="00BC5E32" w:rsidRDefault="00542292" w:rsidP="00714EE8">
      <w:r>
        <w:rPr>
          <w:noProof/>
        </w:rPr>
        <w:drawing>
          <wp:anchor distT="0" distB="0" distL="114300" distR="114300" simplePos="0" relativeHeight="251676672" behindDoc="1" locked="0" layoutInCell="1" allowOverlap="1" wp14:anchorId="0DB7A1BB" wp14:editId="50CD759A">
            <wp:simplePos x="0" y="0"/>
            <wp:positionH relativeFrom="column">
              <wp:posOffset>573405</wp:posOffset>
            </wp:positionH>
            <wp:positionV relativeFrom="paragraph">
              <wp:posOffset>139065</wp:posOffset>
            </wp:positionV>
            <wp:extent cx="4662170" cy="3503930"/>
            <wp:effectExtent l="0" t="0" r="0" b="1270"/>
            <wp:wrapTight wrapText="bothSides">
              <wp:wrapPolygon edited="0">
                <wp:start x="0" y="0"/>
                <wp:lineTo x="0" y="21530"/>
                <wp:lineTo x="21535" y="21530"/>
                <wp:lineTo x="21535" y="0"/>
                <wp:lineTo x="0" y="0"/>
              </wp:wrapPolygon>
            </wp:wrapTight>
            <wp:docPr id="9" name="Picture 9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0F624" w14:textId="3FAEBB0C" w:rsidR="00BC5E32" w:rsidRDefault="00BC5E32" w:rsidP="00714EE8"/>
    <w:p w14:paraId="279F908E" w14:textId="66D4F8AB" w:rsidR="00BC5E32" w:rsidRDefault="00BC5E32" w:rsidP="00714EE8"/>
    <w:p w14:paraId="2F796A62" w14:textId="1C2EB58D" w:rsidR="00BC5E32" w:rsidRDefault="00BC5E32" w:rsidP="00714EE8"/>
    <w:p w14:paraId="5FF3006D" w14:textId="0AE82055" w:rsidR="00BC5E32" w:rsidRDefault="00BC5E32" w:rsidP="00714EE8"/>
    <w:p w14:paraId="086432BD" w14:textId="77777777" w:rsidR="00BC5E32" w:rsidRDefault="00BC5E32" w:rsidP="00714EE8"/>
    <w:p w14:paraId="06FB27AC" w14:textId="77777777" w:rsidR="00BC5E32" w:rsidRDefault="00BC5E32" w:rsidP="00714EE8"/>
    <w:p w14:paraId="6C2DAF00" w14:textId="77777777" w:rsidR="00BC5E32" w:rsidRDefault="00BC5E32" w:rsidP="00714EE8"/>
    <w:p w14:paraId="2F9F71B6" w14:textId="77777777" w:rsidR="00BC5E32" w:rsidRDefault="00BC5E32" w:rsidP="00714EE8"/>
    <w:p w14:paraId="12DA1D60" w14:textId="77777777" w:rsidR="00BC5E32" w:rsidRDefault="00BC5E32" w:rsidP="00714EE8"/>
    <w:p w14:paraId="54A59F93" w14:textId="77777777" w:rsidR="00BC5E32" w:rsidRDefault="00BC5E32" w:rsidP="00714EE8"/>
    <w:p w14:paraId="70E7B0FA" w14:textId="77777777" w:rsidR="00BC5E32" w:rsidRDefault="00BC5E32" w:rsidP="00714EE8"/>
    <w:p w14:paraId="037D5A37" w14:textId="77777777" w:rsidR="00BC5E32" w:rsidRDefault="00BC5E32" w:rsidP="00714EE8"/>
    <w:p w14:paraId="7AFA98F7" w14:textId="77777777" w:rsidR="00BC5E32" w:rsidRDefault="00BC5E32" w:rsidP="00714EE8"/>
    <w:p w14:paraId="7ACB2347" w14:textId="77777777" w:rsidR="00BC5E32" w:rsidRDefault="00BC5E32" w:rsidP="00714EE8"/>
    <w:p w14:paraId="5E155C31" w14:textId="77777777" w:rsidR="00BC5E32" w:rsidRDefault="00BC5E32" w:rsidP="00714EE8"/>
    <w:p w14:paraId="747EB850" w14:textId="77777777" w:rsidR="00BC5E32" w:rsidRDefault="00BC5E32" w:rsidP="00714EE8"/>
    <w:p w14:paraId="3C71C036" w14:textId="77777777" w:rsidR="00BC5E32" w:rsidRDefault="00BC5E32" w:rsidP="00714EE8"/>
    <w:p w14:paraId="72E7A7DD" w14:textId="77777777" w:rsidR="00BC5E32" w:rsidRDefault="00BC5E32" w:rsidP="00714EE8"/>
    <w:p w14:paraId="3C1FB7BB" w14:textId="77777777" w:rsidR="00BC5E32" w:rsidRDefault="00BC5E32" w:rsidP="00714EE8"/>
    <w:p w14:paraId="27D850E2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472AE6A9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30A3C0AC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152366C5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0A2A56B5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154D07A4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53DFB131" w14:textId="77777777" w:rsidR="00BD2560" w:rsidRDefault="00BC5E32" w:rsidP="00714EE8">
      <w:r>
        <w:br w:type="page"/>
      </w:r>
    </w:p>
    <w:p w14:paraId="479D8FCC" w14:textId="77777777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02A26DA3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4BA0933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2C54C89A" w14:textId="77777777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037A0A8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A3D6D17" w14:textId="77777777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518EF4B4" w14:textId="77777777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744E8610" w14:textId="77777777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Frequency :</w:t>
            </w:r>
            <w:proofErr w:type="gramEnd"/>
            <w:r>
              <w:t xml:space="preserve"> 4.0GHz</w:t>
            </w:r>
            <w:r w:rsidRPr="00BD2560">
              <w:t xml:space="preserve"> </w:t>
            </w:r>
          </w:p>
        </w:tc>
      </w:tr>
      <w:tr w:rsidR="00BD2560" w14:paraId="2DC729E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BF19F8C" w14:textId="77777777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7F82AFE6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53A2F613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4C9FEF3E" w14:textId="2F92A9EF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48E84371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2EA9F351" w14:textId="567A44DE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117017CD" w14:textId="288DF4D7" w:rsidR="00BD2560" w:rsidRDefault="004D63A5" w:rsidP="00714EE8">
      <w:r>
        <w:rPr>
          <w:noProof/>
        </w:rPr>
        <w:drawing>
          <wp:anchor distT="0" distB="0" distL="114300" distR="114300" simplePos="0" relativeHeight="251675648" behindDoc="1" locked="0" layoutInCell="1" allowOverlap="1" wp14:anchorId="7DD4A741" wp14:editId="3F246C7D">
            <wp:simplePos x="0" y="0"/>
            <wp:positionH relativeFrom="column">
              <wp:posOffset>789305</wp:posOffset>
            </wp:positionH>
            <wp:positionV relativeFrom="paragraph">
              <wp:posOffset>134620</wp:posOffset>
            </wp:positionV>
            <wp:extent cx="4131310" cy="3104515"/>
            <wp:effectExtent l="0" t="0" r="0" b="0"/>
            <wp:wrapTight wrapText="bothSides">
              <wp:wrapPolygon edited="0">
                <wp:start x="0" y="0"/>
                <wp:lineTo x="0" y="21472"/>
                <wp:lineTo x="21514" y="21472"/>
                <wp:lineTo x="21514" y="0"/>
                <wp:lineTo x="0" y="0"/>
              </wp:wrapPolygon>
            </wp:wrapTight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DCD78" w14:textId="547B49CB" w:rsidR="00BD2560" w:rsidRDefault="00BD2560" w:rsidP="00714EE8"/>
    <w:p w14:paraId="07D03EB4" w14:textId="18259A3A" w:rsidR="00BD2560" w:rsidRDefault="00BD2560" w:rsidP="00714EE8"/>
    <w:p w14:paraId="5B022527" w14:textId="29A83023" w:rsidR="00BD2560" w:rsidRDefault="00BD2560" w:rsidP="00714EE8"/>
    <w:p w14:paraId="7C5837FC" w14:textId="56E34E96" w:rsidR="00BD2560" w:rsidRDefault="00BD2560" w:rsidP="00714EE8"/>
    <w:p w14:paraId="5F68B130" w14:textId="06C3B408" w:rsidR="00BD2560" w:rsidRDefault="00BD2560" w:rsidP="00714EE8"/>
    <w:p w14:paraId="4E6254FB" w14:textId="0C9C0DE5" w:rsidR="00BD2560" w:rsidRDefault="00BD2560" w:rsidP="00714EE8"/>
    <w:p w14:paraId="2D62F328" w14:textId="6EC29DCE" w:rsidR="00BD2560" w:rsidRDefault="00BD2560" w:rsidP="00714EE8"/>
    <w:p w14:paraId="4817146E" w14:textId="773F192B" w:rsidR="004218B5" w:rsidRDefault="004218B5" w:rsidP="00714EE8"/>
    <w:p w14:paraId="3877A411" w14:textId="4DB8E9DC" w:rsidR="004218B5" w:rsidRDefault="004218B5" w:rsidP="00714EE8"/>
    <w:p w14:paraId="60DDED6D" w14:textId="7659833D" w:rsidR="004218B5" w:rsidRDefault="004218B5" w:rsidP="00714EE8"/>
    <w:p w14:paraId="3CEA52DA" w14:textId="77777777" w:rsidR="004218B5" w:rsidRDefault="004218B5" w:rsidP="00714EE8"/>
    <w:p w14:paraId="04795063" w14:textId="77777777" w:rsidR="004218B5" w:rsidRDefault="004218B5" w:rsidP="00714EE8"/>
    <w:p w14:paraId="3D0D9B9D" w14:textId="77777777" w:rsidR="004218B5" w:rsidRDefault="004218B5" w:rsidP="00714EE8"/>
    <w:p w14:paraId="4E17B1F9" w14:textId="77777777" w:rsidR="004218B5" w:rsidRDefault="004218B5" w:rsidP="00714EE8"/>
    <w:p w14:paraId="7E13726C" w14:textId="77777777" w:rsidR="00BD2560" w:rsidRDefault="00BD2560" w:rsidP="00714EE8"/>
    <w:p w14:paraId="4B1998B0" w14:textId="77777777" w:rsidR="00BD2560" w:rsidRDefault="00BD2560" w:rsidP="00714EE8"/>
    <w:p w14:paraId="300370B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3EC4C58C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0872C7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522802A6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63FA89A5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1D7F7C00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1DDB5285" w14:textId="364B2272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5A4FA968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01F976D0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3D22DC31" w14:textId="77023B3E" w:rsidR="00BD2560" w:rsidRDefault="004A3C84" w:rsidP="00714EE8">
      <w:r>
        <w:rPr>
          <w:noProof/>
        </w:rPr>
        <w:drawing>
          <wp:anchor distT="0" distB="0" distL="114300" distR="114300" simplePos="0" relativeHeight="251677696" behindDoc="1" locked="0" layoutInCell="1" allowOverlap="1" wp14:anchorId="60069366" wp14:editId="0ADED070">
            <wp:simplePos x="0" y="0"/>
            <wp:positionH relativeFrom="column">
              <wp:posOffset>789305</wp:posOffset>
            </wp:positionH>
            <wp:positionV relativeFrom="paragraph">
              <wp:posOffset>94615</wp:posOffset>
            </wp:positionV>
            <wp:extent cx="4203700" cy="3158490"/>
            <wp:effectExtent l="0" t="0" r="0" b="3810"/>
            <wp:wrapTight wrapText="bothSides">
              <wp:wrapPolygon edited="0">
                <wp:start x="0" y="0"/>
                <wp:lineTo x="0" y="21539"/>
                <wp:lineTo x="21535" y="21539"/>
                <wp:lineTo x="21535" y="0"/>
                <wp:lineTo x="0" y="0"/>
              </wp:wrapPolygon>
            </wp:wrapTight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6135F" w14:textId="25BA4BFF" w:rsidR="00BD2560" w:rsidRDefault="00BD2560" w:rsidP="00714EE8"/>
    <w:p w14:paraId="50021FF8" w14:textId="05E67906" w:rsidR="004218B5" w:rsidRDefault="004218B5" w:rsidP="00714EE8"/>
    <w:p w14:paraId="7C913BB1" w14:textId="072981C2" w:rsidR="004218B5" w:rsidRDefault="004218B5" w:rsidP="00714EE8"/>
    <w:p w14:paraId="6AABE3E5" w14:textId="6D6DB4A7" w:rsidR="004218B5" w:rsidRDefault="004218B5" w:rsidP="00714EE8"/>
    <w:p w14:paraId="5F52A5ED" w14:textId="70DEE2F8" w:rsidR="004218B5" w:rsidRDefault="004218B5" w:rsidP="00714EE8"/>
    <w:p w14:paraId="00B457DB" w14:textId="49AB93C1" w:rsidR="004218B5" w:rsidRDefault="004218B5" w:rsidP="00714EE8"/>
    <w:p w14:paraId="219B2F79" w14:textId="77777777" w:rsidR="004218B5" w:rsidRDefault="004218B5" w:rsidP="00714EE8"/>
    <w:p w14:paraId="5978F04D" w14:textId="4212B276" w:rsidR="004218B5" w:rsidRDefault="004218B5" w:rsidP="00714EE8"/>
    <w:p w14:paraId="0FA799EC" w14:textId="3BD77D19" w:rsidR="004218B5" w:rsidRDefault="004218B5" w:rsidP="00714EE8"/>
    <w:p w14:paraId="2BC8A9BC" w14:textId="77777777" w:rsidR="004218B5" w:rsidRDefault="004218B5" w:rsidP="00714EE8"/>
    <w:p w14:paraId="4C245136" w14:textId="77777777" w:rsidR="004218B5" w:rsidRDefault="004218B5" w:rsidP="00714EE8"/>
    <w:p w14:paraId="284C5C23" w14:textId="77777777" w:rsidR="004218B5" w:rsidRDefault="004218B5" w:rsidP="00714EE8"/>
    <w:p w14:paraId="14776430" w14:textId="77777777" w:rsidR="004218B5" w:rsidRDefault="004218B5" w:rsidP="00714EE8"/>
    <w:p w14:paraId="434B4520" w14:textId="77777777" w:rsidR="004218B5" w:rsidRDefault="004218B5" w:rsidP="00714EE8"/>
    <w:p w14:paraId="39A7C59A" w14:textId="77777777" w:rsidR="00BD2560" w:rsidRDefault="00BD2560" w:rsidP="00714EE8"/>
    <w:p w14:paraId="74546AC7" w14:textId="77777777" w:rsidR="00BD2560" w:rsidRDefault="00BD2560" w:rsidP="00714EE8"/>
    <w:p w14:paraId="6591393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61802800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4D0CF6" w14:textId="77777777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19F6F74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2787A2A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52F37945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C8B8356" w14:textId="77777777" w:rsidR="00BD2560" w:rsidRDefault="00BD2560">
      <w:r>
        <w:br w:type="page"/>
      </w:r>
    </w:p>
    <w:p w14:paraId="5F3A2CF8" w14:textId="77777777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55DBFECF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53B4BE2A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CB276F" w14:textId="77777777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09CD94A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7F04060" w14:textId="77777777" w:rsidR="00DD17A0" w:rsidRDefault="00DD17A0" w:rsidP="00DD17A0">
            <w:proofErr w:type="gramStart"/>
            <w:r>
              <w:t>Freq :</w:t>
            </w:r>
            <w:proofErr w:type="gramEnd"/>
            <w:r>
              <w:t xml:space="preserve"> 4.0 GHz</w:t>
            </w:r>
          </w:p>
        </w:tc>
        <w:tc>
          <w:tcPr>
            <w:tcW w:w="3019" w:type="dxa"/>
          </w:tcPr>
          <w:p w14:paraId="36E28B07" w14:textId="77777777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2BFC5174" w14:textId="7777777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404DB98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ECD79E7" w14:textId="77777777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1BCA7095" w14:textId="77777777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00D4439F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DA40EE7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6A32E5BA" w14:textId="7777777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5D719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C7C4C" w14:textId="77777777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7A995B47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84FB3AB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54AC9125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B49131A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3D6EC468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38898382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A85291B" w14:textId="77777777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186DE6F" w14:textId="77777777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0FF1D5" w14:textId="77777777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4BD6A58" w14:textId="77777777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1A59673" w14:textId="56A0723F" w:rsidR="00E745FC" w:rsidRPr="00C16125" w:rsidRDefault="00C94BFC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</w:t>
            </w:r>
            <w:r w:rsidR="00F76691">
              <w:rPr>
                <w:color w:val="00B050"/>
              </w:rPr>
              <w:t>3.5</w:t>
            </w:r>
          </w:p>
        </w:tc>
      </w:tr>
      <w:tr w:rsidR="00E745FC" w14:paraId="33DB7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86E1E1" w14:textId="77777777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7942B6F" w14:textId="77777777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A533218" w14:textId="77777777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B5845C" w14:textId="77777777" w:rsidR="00E745FC" w:rsidRPr="00C16125" w:rsidRDefault="00C94B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2A37564" w14:textId="2C7E21B7" w:rsidR="00E745FC" w:rsidRPr="00C16125" w:rsidRDefault="000955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</w:t>
            </w:r>
            <w:r w:rsidR="00557282">
              <w:rPr>
                <w:color w:val="00B050"/>
              </w:rPr>
              <w:t>3</w:t>
            </w:r>
            <w:r w:rsidR="00F76691">
              <w:rPr>
                <w:color w:val="00B050"/>
              </w:rPr>
              <w:t>.3</w:t>
            </w:r>
          </w:p>
        </w:tc>
      </w:tr>
      <w:tr w:rsidR="00E745FC" w14:paraId="41DBF1A9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49CD0E7" w14:textId="77777777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0F06EC43" w14:textId="77777777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7A27E9D" w14:textId="77777777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4FE01052" w14:textId="77777777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1DEF7F9" w14:textId="7FD6E6BC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</w:t>
            </w:r>
            <w:r w:rsidR="00F76691">
              <w:rPr>
                <w:color w:val="00B050"/>
              </w:rPr>
              <w:t>1.7</w:t>
            </w:r>
          </w:p>
        </w:tc>
      </w:tr>
      <w:tr w:rsidR="00E745FC" w14:paraId="4976062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DD2B0F2" w14:textId="77777777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06DAF182" w14:textId="77777777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6FC78B" w14:textId="77777777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346E5A2" w14:textId="45AA6724" w:rsidR="00E745FC" w:rsidRPr="00C16125" w:rsidRDefault="00F7669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1E42BEE" w14:textId="4CBCCE28" w:rsidR="00E745FC" w:rsidRPr="00C16125" w:rsidRDefault="00F7669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9.1</w:t>
            </w:r>
          </w:p>
        </w:tc>
      </w:tr>
      <w:tr w:rsidR="00E745FC" w14:paraId="04F686F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FD6E4F4" w14:textId="77777777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021A35DE" w14:textId="77777777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291353A" w14:textId="77777777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7B3D906" w14:textId="7F858CAC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F76691">
              <w:rPr>
                <w:color w:val="00B050"/>
              </w:rPr>
              <w:t>8502</w:t>
            </w:r>
          </w:p>
        </w:tc>
        <w:tc>
          <w:tcPr>
            <w:tcW w:w="1812" w:type="dxa"/>
          </w:tcPr>
          <w:p w14:paraId="29999BB0" w14:textId="0778308D" w:rsidR="00E745FC" w:rsidRPr="00C16125" w:rsidRDefault="00F7669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6.2</w:t>
            </w:r>
          </w:p>
        </w:tc>
      </w:tr>
      <w:tr w:rsidR="00E745FC" w14:paraId="788E593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0A50F13" w14:textId="77777777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573FEEBE" w14:textId="77777777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B6DA9F" w14:textId="77777777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3EDE4C5" w14:textId="0352FCBB" w:rsidR="00E745FC" w:rsidRPr="00C16125" w:rsidRDefault="00C94B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F76691">
              <w:rPr>
                <w:color w:val="00B050"/>
              </w:rPr>
              <w:t>5916</w:t>
            </w:r>
          </w:p>
        </w:tc>
        <w:tc>
          <w:tcPr>
            <w:tcW w:w="1812" w:type="dxa"/>
          </w:tcPr>
          <w:p w14:paraId="386E3FB2" w14:textId="1C1C7F06" w:rsidR="00E745FC" w:rsidRPr="00C16125" w:rsidRDefault="00F7669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3.4</w:t>
            </w:r>
          </w:p>
        </w:tc>
      </w:tr>
      <w:tr w:rsidR="00E745FC" w14:paraId="75831BB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02879A" w14:textId="77777777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18DDF5" w14:textId="77777777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907F6FE" w14:textId="77777777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19B32D6" w14:textId="7957D4ED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F76691">
              <w:rPr>
                <w:color w:val="00B050"/>
              </w:rPr>
              <w:t>3273</w:t>
            </w:r>
          </w:p>
        </w:tc>
        <w:tc>
          <w:tcPr>
            <w:tcW w:w="1812" w:type="dxa"/>
          </w:tcPr>
          <w:p w14:paraId="29F9F6F0" w14:textId="7D69A789" w:rsidR="00E745FC" w:rsidRPr="00C16125" w:rsidRDefault="00F7669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</w:p>
        </w:tc>
      </w:tr>
      <w:tr w:rsidR="00A275FD" w14:paraId="3391A81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1CA5295" w14:textId="7777777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9CEEC95" w14:textId="7777777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256CA6C" w14:textId="7777777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6A07736" w14:textId="3FC1C18B" w:rsidR="00A275FD" w:rsidRPr="00C16125" w:rsidRDefault="00C94B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</w:t>
            </w:r>
            <w:r w:rsidR="00F76691">
              <w:rPr>
                <w:color w:val="00B050"/>
              </w:rPr>
              <w:t>.1856</w:t>
            </w:r>
          </w:p>
        </w:tc>
        <w:tc>
          <w:tcPr>
            <w:tcW w:w="1812" w:type="dxa"/>
          </w:tcPr>
          <w:p w14:paraId="450A34A0" w14:textId="084D1FE5" w:rsidR="00A275FD" w:rsidRPr="00C16125" w:rsidRDefault="00C94B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F76691">
              <w:rPr>
                <w:color w:val="00B050"/>
              </w:rPr>
              <w:t>3.0</w:t>
            </w:r>
          </w:p>
        </w:tc>
      </w:tr>
      <w:tr w:rsidR="00A275FD" w14:paraId="17F6DED4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E9EBD1" w14:textId="7777777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A08A7FD" w14:textId="77777777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9216084" w14:textId="77777777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08065FF" w14:textId="2FE17254" w:rsidR="00A275FD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0955BC">
              <w:rPr>
                <w:color w:val="00B050"/>
              </w:rPr>
              <w:t>0</w:t>
            </w:r>
            <w:r w:rsidR="00F76691">
              <w:rPr>
                <w:color w:val="00B050"/>
              </w:rPr>
              <w:t>944</w:t>
            </w:r>
          </w:p>
        </w:tc>
        <w:tc>
          <w:tcPr>
            <w:tcW w:w="1812" w:type="dxa"/>
          </w:tcPr>
          <w:p w14:paraId="58D5AA66" w14:textId="2D8303A2" w:rsidR="00A275FD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F76691">
              <w:rPr>
                <w:color w:val="00B050"/>
              </w:rPr>
              <w:t>6.3</w:t>
            </w:r>
          </w:p>
        </w:tc>
      </w:tr>
      <w:tr w:rsidR="00A275FD" w14:paraId="5ABBF30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4CF2CCD" w14:textId="7777777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4AF6A0BE" w14:textId="7777777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28184FE" w14:textId="7777777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DD7FAA8" w14:textId="6004C9A7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F76691">
              <w:rPr>
                <w:color w:val="00B050"/>
              </w:rPr>
              <w:t>490</w:t>
            </w:r>
          </w:p>
        </w:tc>
        <w:tc>
          <w:tcPr>
            <w:tcW w:w="1812" w:type="dxa"/>
          </w:tcPr>
          <w:p w14:paraId="11B7FEF0" w14:textId="1C46F462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F76691">
              <w:rPr>
                <w:color w:val="00B050"/>
              </w:rPr>
              <w:t>9.3</w:t>
            </w:r>
          </w:p>
        </w:tc>
      </w:tr>
      <w:tr w:rsidR="00A275FD" w14:paraId="103467E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68774A" w14:textId="7777777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DB540D9" w14:textId="77777777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D85C57C" w14:textId="77777777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F5FB3D" w14:textId="6126111D" w:rsidR="00A275FD" w:rsidRPr="00C16125" w:rsidRDefault="004F3A4B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F76691">
              <w:rPr>
                <w:color w:val="00B050"/>
              </w:rPr>
              <w:t>254</w:t>
            </w:r>
          </w:p>
        </w:tc>
        <w:tc>
          <w:tcPr>
            <w:tcW w:w="1812" w:type="dxa"/>
          </w:tcPr>
          <w:p w14:paraId="1AB44128" w14:textId="1C954A3C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F76691">
              <w:rPr>
                <w:color w:val="00B050"/>
              </w:rPr>
              <w:t>2.3</w:t>
            </w:r>
          </w:p>
        </w:tc>
      </w:tr>
      <w:tr w:rsidR="00A275FD" w14:paraId="0413A9BA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5822676" w14:textId="7777777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D0A6325" w14:textId="7777777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028A59F6" w14:textId="7777777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A9EBD7" w14:textId="64EB56C9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F76691">
              <w:rPr>
                <w:color w:val="00B050"/>
              </w:rPr>
              <w:t>133</w:t>
            </w:r>
          </w:p>
        </w:tc>
        <w:tc>
          <w:tcPr>
            <w:tcW w:w="1812" w:type="dxa"/>
          </w:tcPr>
          <w:p w14:paraId="61C956CC" w14:textId="60A2A9D0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F76691">
              <w:rPr>
                <w:color w:val="00B050"/>
              </w:rPr>
              <w:t>5.3</w:t>
            </w:r>
          </w:p>
        </w:tc>
      </w:tr>
      <w:tr w:rsidR="00A275FD" w14:paraId="71EA19C8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630157" w14:textId="7777777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4E3725FF" w14:textId="77777777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4B974BD" w14:textId="77777777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9C05871" w14:textId="692D67B2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F76691">
              <w:rPr>
                <w:color w:val="00B050"/>
              </w:rPr>
              <w:t>74</w:t>
            </w:r>
          </w:p>
        </w:tc>
        <w:tc>
          <w:tcPr>
            <w:tcW w:w="1812" w:type="dxa"/>
          </w:tcPr>
          <w:p w14:paraId="730DC276" w14:textId="20E32BF0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F76691">
              <w:rPr>
                <w:color w:val="00B050"/>
              </w:rPr>
              <w:t>8.2</w:t>
            </w:r>
          </w:p>
        </w:tc>
      </w:tr>
      <w:tr w:rsidR="00A275FD" w14:paraId="75EA85A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EC03AB" w14:textId="7777777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45559442" w14:textId="7777777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7F257958" w14:textId="7777777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BAD2F36" w14:textId="669AD020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F76691">
              <w:rPr>
                <w:color w:val="00B050"/>
              </w:rPr>
              <w:t>40</w:t>
            </w:r>
          </w:p>
        </w:tc>
        <w:tc>
          <w:tcPr>
            <w:tcW w:w="1812" w:type="dxa"/>
          </w:tcPr>
          <w:p w14:paraId="1DF90967" w14:textId="5289EE32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F76691">
              <w:rPr>
                <w:color w:val="00B050"/>
              </w:rPr>
              <w:t>1.5</w:t>
            </w:r>
          </w:p>
        </w:tc>
      </w:tr>
      <w:tr w:rsidR="00A275FD" w14:paraId="5C75E614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115BA85" w14:textId="7777777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9A16757" w14:textId="77777777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066B71" w14:textId="77777777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154AB30" w14:textId="4872BDC7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557282">
              <w:rPr>
                <w:color w:val="00B050"/>
              </w:rPr>
              <w:t>02</w:t>
            </w:r>
            <w:r w:rsidR="00F76691">
              <w:rPr>
                <w:color w:val="00B050"/>
              </w:rPr>
              <w:t>5</w:t>
            </w:r>
          </w:p>
        </w:tc>
        <w:tc>
          <w:tcPr>
            <w:tcW w:w="1812" w:type="dxa"/>
          </w:tcPr>
          <w:p w14:paraId="383821CF" w14:textId="166C8A91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F76691">
              <w:rPr>
                <w:color w:val="00B050"/>
              </w:rPr>
              <w:t>4.6</w:t>
            </w:r>
          </w:p>
        </w:tc>
      </w:tr>
      <w:tr w:rsidR="00A275FD" w14:paraId="2C2C39EC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086BFA" w14:textId="7777777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232014" w14:textId="7777777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69252F7" w14:textId="7777777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685B44E" w14:textId="2A26B9D0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F76691">
              <w:rPr>
                <w:color w:val="00B050"/>
              </w:rPr>
              <w:t>18</w:t>
            </w:r>
          </w:p>
        </w:tc>
        <w:tc>
          <w:tcPr>
            <w:tcW w:w="1812" w:type="dxa"/>
          </w:tcPr>
          <w:p w14:paraId="026307BB" w14:textId="19B860AE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F76691">
              <w:rPr>
                <w:color w:val="00B050"/>
              </w:rPr>
              <w:t>7.6</w:t>
            </w:r>
          </w:p>
        </w:tc>
      </w:tr>
      <w:tr w:rsidR="00A275FD" w14:paraId="3C17A10C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7B6D3ED" w14:textId="7777777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BECF69F" w14:textId="77777777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CBE358F" w14:textId="77777777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8199C45" w14:textId="4686A24D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1B3AFC">
              <w:rPr>
                <w:color w:val="00B050"/>
              </w:rPr>
              <w:t>1</w:t>
            </w:r>
            <w:r w:rsidR="00F76691">
              <w:rPr>
                <w:color w:val="00B050"/>
              </w:rPr>
              <w:t>4</w:t>
            </w:r>
          </w:p>
        </w:tc>
        <w:tc>
          <w:tcPr>
            <w:tcW w:w="1812" w:type="dxa"/>
          </w:tcPr>
          <w:p w14:paraId="498CDD6E" w14:textId="00B83A5E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F76691">
              <w:rPr>
                <w:color w:val="00B050"/>
              </w:rPr>
              <w:t>30.6</w:t>
            </w:r>
          </w:p>
        </w:tc>
      </w:tr>
      <w:tr w:rsidR="0014614F" w14:paraId="0763EF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18A2C43" w14:textId="77777777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5CD0FD8D" w14:textId="7777777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589BE3C3" w14:textId="7777777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F7D8C00" w14:textId="52C47406" w:rsidR="0014614F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557282">
              <w:rPr>
                <w:color w:val="00B050"/>
              </w:rPr>
              <w:t>1</w:t>
            </w:r>
            <w:r w:rsidR="00F76691">
              <w:rPr>
                <w:color w:val="00B050"/>
              </w:rPr>
              <w:t>3</w:t>
            </w:r>
          </w:p>
        </w:tc>
        <w:tc>
          <w:tcPr>
            <w:tcW w:w="1812" w:type="dxa"/>
          </w:tcPr>
          <w:p w14:paraId="3E70C5E0" w14:textId="4A47A86B" w:rsidR="0014614F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F76691">
              <w:rPr>
                <w:color w:val="00B050"/>
              </w:rPr>
              <w:t>3.8</w:t>
            </w:r>
          </w:p>
        </w:tc>
      </w:tr>
      <w:tr w:rsidR="0014614F" w14:paraId="55FBBEBD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DB7228" w14:textId="77777777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40B73615" w14:textId="77777777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FA29D64" w14:textId="77777777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2C7CF665" w14:textId="6CAD0DD3" w:rsidR="0014614F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557282">
              <w:rPr>
                <w:color w:val="00B050"/>
              </w:rPr>
              <w:t>01</w:t>
            </w:r>
            <w:r w:rsidR="00F76691">
              <w:rPr>
                <w:color w:val="00B050"/>
              </w:rPr>
              <w:t>2</w:t>
            </w:r>
          </w:p>
        </w:tc>
        <w:tc>
          <w:tcPr>
            <w:tcW w:w="1812" w:type="dxa"/>
          </w:tcPr>
          <w:p w14:paraId="51055E34" w14:textId="44C5A27D" w:rsidR="0014614F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F76691">
              <w:rPr>
                <w:color w:val="00B050"/>
              </w:rPr>
              <w:t>6.4</w:t>
            </w:r>
          </w:p>
        </w:tc>
      </w:tr>
      <w:tr w:rsidR="0014614F" w14:paraId="1050ABCC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5D14E4C" w14:textId="77777777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39B59A31" w14:textId="7777777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6E928D0" w14:textId="7777777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39CF7354" w14:textId="09F5F535" w:rsidR="0014614F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557282">
              <w:rPr>
                <w:color w:val="00B050"/>
              </w:rPr>
              <w:t>1</w:t>
            </w:r>
            <w:r w:rsidR="00F76691">
              <w:rPr>
                <w:color w:val="00B050"/>
              </w:rPr>
              <w:t>1</w:t>
            </w:r>
          </w:p>
        </w:tc>
        <w:tc>
          <w:tcPr>
            <w:tcW w:w="1812" w:type="dxa"/>
          </w:tcPr>
          <w:p w14:paraId="66882718" w14:textId="68D450DC" w:rsidR="0014614F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F76691">
              <w:rPr>
                <w:color w:val="00B050"/>
              </w:rPr>
              <w:t>8.8</w:t>
            </w:r>
          </w:p>
        </w:tc>
      </w:tr>
      <w:tr w:rsidR="0014614F" w14:paraId="2AD934F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DB700E" w14:textId="77777777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5A666C60" w14:textId="77777777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6588DEC" w14:textId="77777777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E49688F" w14:textId="53F2D311" w:rsidR="0014614F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524EEC">
              <w:rPr>
                <w:color w:val="00B050"/>
              </w:rPr>
              <w:t>1</w:t>
            </w:r>
            <w:r w:rsidR="00F76691">
              <w:rPr>
                <w:color w:val="00B050"/>
              </w:rPr>
              <w:t>2</w:t>
            </w:r>
          </w:p>
        </w:tc>
        <w:tc>
          <w:tcPr>
            <w:tcW w:w="1812" w:type="dxa"/>
          </w:tcPr>
          <w:p w14:paraId="513CF6E9" w14:textId="65524614" w:rsidR="0014614F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</w:t>
            </w:r>
            <w:r w:rsidR="00F76691">
              <w:rPr>
                <w:color w:val="00B050"/>
              </w:rPr>
              <w:t>1.1</w:t>
            </w:r>
          </w:p>
        </w:tc>
      </w:tr>
    </w:tbl>
    <w:p w14:paraId="69D2C0C6" w14:textId="77777777" w:rsidR="00BD2560" w:rsidRDefault="00BD2560" w:rsidP="00714EE8"/>
    <w:p w14:paraId="553A573A" w14:textId="77777777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0B292614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A312A1B" w14:textId="77777777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186FCC7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4A67FB1" w14:textId="77777777" w:rsidR="0074014E" w:rsidRDefault="0074014E" w:rsidP="0074014E">
            <w:proofErr w:type="gramStart"/>
            <w:r>
              <w:t>Freq :</w:t>
            </w:r>
            <w:proofErr w:type="gramEnd"/>
            <w:r>
              <w:t xml:space="preserve"> 1.0 - 12.0GHz</w:t>
            </w:r>
          </w:p>
        </w:tc>
        <w:tc>
          <w:tcPr>
            <w:tcW w:w="3019" w:type="dxa"/>
          </w:tcPr>
          <w:p w14:paraId="427D8C8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65841D9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384378A3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40414A7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7B9904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77EA26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6CC73CAF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065E5A9F" w14:textId="7777777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2142C4E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6FE4E2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09AC8DB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BC66B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4608477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6AAC4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2034B64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61ACE9B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7867E" w14:textId="77777777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7F3F3D5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820AA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82BECD6" w14:textId="77777777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829ABB4" w14:textId="6226CFA8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</w:t>
            </w:r>
            <w:r w:rsidR="0070586E">
              <w:rPr>
                <w:color w:val="00B050"/>
              </w:rPr>
              <w:t>1.6</w:t>
            </w:r>
          </w:p>
        </w:tc>
      </w:tr>
      <w:tr w:rsidR="0074014E" w14:paraId="247CE25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18DE1D9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1E24A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E7157A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6D3BE5F3" w14:textId="77777777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DF17E09" w14:textId="3E98A2EE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</w:t>
            </w:r>
            <w:r w:rsidR="0070586E">
              <w:rPr>
                <w:color w:val="00B050"/>
              </w:rPr>
              <w:t>.3</w:t>
            </w:r>
          </w:p>
        </w:tc>
      </w:tr>
      <w:tr w:rsidR="0074014E" w14:paraId="5955ED0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03A02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424111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B0BB8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25163262" w14:textId="77777777" w:rsidR="0074014E" w:rsidRPr="00F301DB" w:rsidRDefault="00D7671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F97B05E" w14:textId="73D81771" w:rsidR="0074014E" w:rsidRPr="00F301DB" w:rsidRDefault="007058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8.5</w:t>
            </w:r>
          </w:p>
        </w:tc>
      </w:tr>
      <w:tr w:rsidR="0074014E" w14:paraId="4DBF12D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072E81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33E2C7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33DC6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4015974" w14:textId="2187A236" w:rsidR="0074014E" w:rsidRPr="00F301DB" w:rsidRDefault="00A55F6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2D197F2" w14:textId="4365395F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</w:t>
            </w:r>
            <w:r w:rsidR="00A55F66">
              <w:rPr>
                <w:color w:val="00B050"/>
              </w:rPr>
              <w:t>2</w:t>
            </w:r>
          </w:p>
        </w:tc>
      </w:tr>
      <w:tr w:rsidR="0074014E" w14:paraId="461058D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64228C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3234B5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C0EE5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0297CFAE" w14:textId="4D693E78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A55F66">
              <w:rPr>
                <w:color w:val="00B050"/>
              </w:rPr>
              <w:t>8503</w:t>
            </w:r>
          </w:p>
        </w:tc>
        <w:tc>
          <w:tcPr>
            <w:tcW w:w="1812" w:type="dxa"/>
          </w:tcPr>
          <w:p w14:paraId="1506EF20" w14:textId="482679E3" w:rsidR="0074014E" w:rsidRPr="00F301DB" w:rsidRDefault="00A55F6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3.5</w:t>
            </w:r>
          </w:p>
        </w:tc>
      </w:tr>
      <w:tr w:rsidR="0074014E" w14:paraId="326F0169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2D4C7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DBE7B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5654F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E057132" w14:textId="5B44D45D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A55F66">
              <w:rPr>
                <w:color w:val="00B050"/>
              </w:rPr>
              <w:t>7163</w:t>
            </w:r>
          </w:p>
        </w:tc>
        <w:tc>
          <w:tcPr>
            <w:tcW w:w="1812" w:type="dxa"/>
          </w:tcPr>
          <w:p w14:paraId="61D48E96" w14:textId="55C83486" w:rsidR="0074014E" w:rsidRPr="00F301DB" w:rsidRDefault="00A55F6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0.9</w:t>
            </w:r>
          </w:p>
        </w:tc>
      </w:tr>
      <w:tr w:rsidR="0074014E" w14:paraId="462D2A1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95E8B7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D0DB0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149B5B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53CCEEBE" w14:textId="3FD5A04B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A55F66">
              <w:rPr>
                <w:color w:val="00B050"/>
              </w:rPr>
              <w:t>4001</w:t>
            </w:r>
          </w:p>
        </w:tc>
        <w:tc>
          <w:tcPr>
            <w:tcW w:w="1812" w:type="dxa"/>
          </w:tcPr>
          <w:p w14:paraId="77EFD0E0" w14:textId="4CBF222B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A55F66">
              <w:rPr>
                <w:color w:val="00B050"/>
              </w:rPr>
              <w:t>2.3</w:t>
            </w:r>
          </w:p>
        </w:tc>
      </w:tr>
      <w:tr w:rsidR="0074014E" w14:paraId="2B1123F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DB5ADC5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DD835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A88A47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1B7CCB" w14:textId="260A248D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A55F66">
              <w:rPr>
                <w:color w:val="00B050"/>
              </w:rPr>
              <w:t>2297</w:t>
            </w:r>
          </w:p>
        </w:tc>
        <w:tc>
          <w:tcPr>
            <w:tcW w:w="1812" w:type="dxa"/>
          </w:tcPr>
          <w:p w14:paraId="248F5DE0" w14:textId="40961A28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A55F66">
              <w:rPr>
                <w:color w:val="00B050"/>
              </w:rPr>
              <w:t>5.2</w:t>
            </w:r>
          </w:p>
        </w:tc>
      </w:tr>
      <w:tr w:rsidR="0074014E" w14:paraId="7AEFAFD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9D2FB7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83C64C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6FF33CA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6B8187" w14:textId="69310685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A55F66">
              <w:rPr>
                <w:color w:val="00B050"/>
              </w:rPr>
              <w:t>1270</w:t>
            </w:r>
          </w:p>
        </w:tc>
        <w:tc>
          <w:tcPr>
            <w:tcW w:w="1812" w:type="dxa"/>
          </w:tcPr>
          <w:p w14:paraId="7454F95F" w14:textId="0147D7D4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A55F66">
              <w:rPr>
                <w:color w:val="00B050"/>
              </w:rPr>
              <w:t>8.2</w:t>
            </w:r>
          </w:p>
        </w:tc>
      </w:tr>
      <w:tr w:rsidR="0074014E" w14:paraId="2819AC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839AE89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7E9991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7A38A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0F082B" w14:textId="0220407C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A55F66">
              <w:rPr>
                <w:color w:val="00B050"/>
              </w:rPr>
              <w:t>646</w:t>
            </w:r>
          </w:p>
        </w:tc>
        <w:tc>
          <w:tcPr>
            <w:tcW w:w="1812" w:type="dxa"/>
          </w:tcPr>
          <w:p w14:paraId="73B955B3" w14:textId="5CF0F8F2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A55F66">
              <w:rPr>
                <w:color w:val="00B050"/>
              </w:rPr>
              <w:t>1.3</w:t>
            </w:r>
          </w:p>
        </w:tc>
      </w:tr>
      <w:tr w:rsidR="0074014E" w14:paraId="6DFD6541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BF91AA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E7F79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B62ADB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AEC16F" w14:textId="51C6B521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A55F66">
              <w:rPr>
                <w:color w:val="00B050"/>
              </w:rPr>
              <w:t>341</w:t>
            </w:r>
          </w:p>
        </w:tc>
        <w:tc>
          <w:tcPr>
            <w:tcW w:w="1812" w:type="dxa"/>
          </w:tcPr>
          <w:p w14:paraId="523FA081" w14:textId="49E66442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A55F66">
              <w:rPr>
                <w:color w:val="00B050"/>
              </w:rPr>
              <w:t>4.2</w:t>
            </w:r>
          </w:p>
        </w:tc>
      </w:tr>
      <w:tr w:rsidR="0074014E" w14:paraId="4B0CBDA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D225A23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9E8BD5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B592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0AF9F9D" w14:textId="1A599F12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441B27">
              <w:rPr>
                <w:color w:val="00B050"/>
              </w:rPr>
              <w:t>1</w:t>
            </w:r>
            <w:r w:rsidR="00A55F66">
              <w:rPr>
                <w:color w:val="00B050"/>
              </w:rPr>
              <w:t>73</w:t>
            </w:r>
          </w:p>
        </w:tc>
        <w:tc>
          <w:tcPr>
            <w:tcW w:w="1812" w:type="dxa"/>
          </w:tcPr>
          <w:p w14:paraId="0C8AFCB1" w14:textId="2C9A95AC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A55F66">
              <w:rPr>
                <w:color w:val="00B050"/>
              </w:rPr>
              <w:t>7.2</w:t>
            </w:r>
          </w:p>
        </w:tc>
      </w:tr>
      <w:tr w:rsidR="0074014E" w14:paraId="4865F80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D5C2E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DA414E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AC3BA9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D9FB51" w14:textId="6690783F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A55F66">
              <w:rPr>
                <w:color w:val="00B050"/>
              </w:rPr>
              <w:t>100</w:t>
            </w:r>
          </w:p>
        </w:tc>
        <w:tc>
          <w:tcPr>
            <w:tcW w:w="1812" w:type="dxa"/>
          </w:tcPr>
          <w:p w14:paraId="228AF857" w14:textId="5CA30B96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312F18">
              <w:rPr>
                <w:color w:val="00B050"/>
              </w:rPr>
              <w:t>9</w:t>
            </w:r>
            <w:r w:rsidR="00A55F66">
              <w:rPr>
                <w:color w:val="00B050"/>
              </w:rPr>
              <w:t>.9</w:t>
            </w:r>
          </w:p>
        </w:tc>
      </w:tr>
      <w:tr w:rsidR="0074014E" w14:paraId="377D55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AE7F30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F6394B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A4CC7E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E9EF01E" w14:textId="21976DAF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A55F66">
              <w:rPr>
                <w:color w:val="00B050"/>
              </w:rPr>
              <w:t>52</w:t>
            </w:r>
          </w:p>
        </w:tc>
        <w:tc>
          <w:tcPr>
            <w:tcW w:w="1812" w:type="dxa"/>
          </w:tcPr>
          <w:p w14:paraId="126E9601" w14:textId="138D5B7E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A55F66">
              <w:rPr>
                <w:color w:val="00B050"/>
              </w:rPr>
              <w:t>3.3</w:t>
            </w:r>
          </w:p>
        </w:tc>
      </w:tr>
      <w:tr w:rsidR="0074014E" w14:paraId="028A474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E43A8E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4B403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8EAE44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6459A6C" w14:textId="7EA5D4E4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A55F66">
              <w:rPr>
                <w:color w:val="00B050"/>
              </w:rPr>
              <w:t>31</w:t>
            </w:r>
          </w:p>
        </w:tc>
        <w:tc>
          <w:tcPr>
            <w:tcW w:w="1812" w:type="dxa"/>
          </w:tcPr>
          <w:p w14:paraId="0741CE0C" w14:textId="19820A28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A55F66">
              <w:rPr>
                <w:color w:val="00B050"/>
              </w:rPr>
              <w:t>6.4</w:t>
            </w:r>
          </w:p>
        </w:tc>
      </w:tr>
      <w:tr w:rsidR="0074014E" w14:paraId="200BDA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DE1D8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D1EB11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D7D687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F1CBF20" w14:textId="77777777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41B27">
              <w:rPr>
                <w:color w:val="00B050"/>
              </w:rPr>
              <w:t>21</w:t>
            </w:r>
          </w:p>
        </w:tc>
        <w:tc>
          <w:tcPr>
            <w:tcW w:w="1812" w:type="dxa"/>
          </w:tcPr>
          <w:p w14:paraId="5CDCDCB4" w14:textId="417139E6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A55F66">
              <w:rPr>
                <w:color w:val="00B050"/>
              </w:rPr>
              <w:t>9.4</w:t>
            </w:r>
          </w:p>
        </w:tc>
      </w:tr>
      <w:tr w:rsidR="0074014E" w14:paraId="7ADD1981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C77D2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D19678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32A4C95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6CDA4D0" w14:textId="49DDADE9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312F18">
              <w:rPr>
                <w:color w:val="00B050"/>
              </w:rPr>
              <w:t>1</w:t>
            </w:r>
            <w:r w:rsidR="00A55F66">
              <w:rPr>
                <w:color w:val="00B050"/>
              </w:rPr>
              <w:t>7</w:t>
            </w:r>
          </w:p>
        </w:tc>
        <w:tc>
          <w:tcPr>
            <w:tcW w:w="1812" w:type="dxa"/>
          </w:tcPr>
          <w:p w14:paraId="4A38A9F6" w14:textId="0A84332F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A55F66">
              <w:rPr>
                <w:color w:val="00B050"/>
              </w:rPr>
              <w:t>2.2</w:t>
            </w:r>
          </w:p>
        </w:tc>
      </w:tr>
      <w:tr w:rsidR="0074014E" w14:paraId="74358299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87396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DE6EF9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F81A91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C403376" w14:textId="66DD6840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41B27">
              <w:rPr>
                <w:color w:val="00B050"/>
              </w:rPr>
              <w:t>1</w:t>
            </w:r>
            <w:r w:rsidR="00A55F66">
              <w:rPr>
                <w:color w:val="00B050"/>
              </w:rPr>
              <w:t>3</w:t>
            </w:r>
          </w:p>
        </w:tc>
        <w:tc>
          <w:tcPr>
            <w:tcW w:w="1812" w:type="dxa"/>
          </w:tcPr>
          <w:p w14:paraId="760335D7" w14:textId="148F274A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A55F66">
              <w:rPr>
                <w:color w:val="00B050"/>
              </w:rPr>
              <w:t>5.4</w:t>
            </w:r>
          </w:p>
        </w:tc>
      </w:tr>
      <w:tr w:rsidR="0074014E" w14:paraId="5EBB3E6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E00D69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6F494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95B750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4A62D0A" w14:textId="60796C4E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41B27">
              <w:rPr>
                <w:color w:val="00B050"/>
              </w:rPr>
              <w:t>1</w:t>
            </w:r>
            <w:r w:rsidR="00A55F66">
              <w:rPr>
                <w:color w:val="00B050"/>
              </w:rPr>
              <w:t>3</w:t>
            </w:r>
          </w:p>
        </w:tc>
        <w:tc>
          <w:tcPr>
            <w:tcW w:w="1812" w:type="dxa"/>
          </w:tcPr>
          <w:p w14:paraId="561AD71C" w14:textId="3A12A330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312F18">
              <w:rPr>
                <w:color w:val="00B050"/>
              </w:rPr>
              <w:t>7.</w:t>
            </w:r>
            <w:r w:rsidR="00A55F66">
              <w:rPr>
                <w:color w:val="00B050"/>
              </w:rPr>
              <w:t>9</w:t>
            </w:r>
          </w:p>
        </w:tc>
      </w:tr>
      <w:tr w:rsidR="0074014E" w14:paraId="25A577B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0554769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2A1731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6CA15E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1B7D847" w14:textId="1798B868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41B27">
              <w:rPr>
                <w:color w:val="00B050"/>
              </w:rPr>
              <w:t>1</w:t>
            </w:r>
            <w:r w:rsidR="00A55F66">
              <w:rPr>
                <w:color w:val="00B050"/>
              </w:rPr>
              <w:t>2</w:t>
            </w:r>
          </w:p>
        </w:tc>
        <w:tc>
          <w:tcPr>
            <w:tcW w:w="1812" w:type="dxa"/>
          </w:tcPr>
          <w:p w14:paraId="04F0D198" w14:textId="058D79E7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A55F66">
              <w:rPr>
                <w:color w:val="00B050"/>
              </w:rPr>
              <w:t>40.0</w:t>
            </w:r>
          </w:p>
        </w:tc>
      </w:tr>
      <w:tr w:rsidR="0074014E" w14:paraId="241D209F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EF24A7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C5E028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D94E8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4AF7F61" w14:textId="1B22A490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41B27">
              <w:rPr>
                <w:color w:val="00B050"/>
              </w:rPr>
              <w:t>1</w:t>
            </w:r>
            <w:r w:rsidR="00A55F66">
              <w:rPr>
                <w:color w:val="00B050"/>
              </w:rPr>
              <w:t>1</w:t>
            </w:r>
          </w:p>
        </w:tc>
        <w:tc>
          <w:tcPr>
            <w:tcW w:w="1812" w:type="dxa"/>
          </w:tcPr>
          <w:p w14:paraId="7BB6851A" w14:textId="5982DD6E" w:rsidR="0074014E" w:rsidRPr="00F301DB" w:rsidRDefault="00C94BFC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</w:t>
            </w:r>
            <w:r w:rsidR="00312F18">
              <w:rPr>
                <w:color w:val="00B050"/>
              </w:rPr>
              <w:t>1.</w:t>
            </w:r>
            <w:r w:rsidR="00A55F66">
              <w:rPr>
                <w:color w:val="00B050"/>
              </w:rPr>
              <w:t>9</w:t>
            </w:r>
          </w:p>
        </w:tc>
      </w:tr>
    </w:tbl>
    <w:p w14:paraId="0C793614" w14:textId="77777777" w:rsidR="00E745FC" w:rsidRDefault="00E745FC" w:rsidP="00714EE8"/>
    <w:p w14:paraId="211C473A" w14:textId="77777777" w:rsidR="00E745FC" w:rsidRDefault="00E745FC" w:rsidP="00714EE8"/>
    <w:p w14:paraId="54E54B1E" w14:textId="77777777" w:rsidR="0074014E" w:rsidRDefault="0074014E">
      <w:r>
        <w:br w:type="page"/>
      </w:r>
    </w:p>
    <w:p w14:paraId="7B7FAFF0" w14:textId="77777777" w:rsidR="00E745FC" w:rsidRDefault="00E745FC" w:rsidP="00714EE8"/>
    <w:p w14:paraId="6C8D758F" w14:textId="77777777" w:rsidR="0074014E" w:rsidRDefault="0074014E" w:rsidP="0074014E">
      <w:pPr>
        <w:pStyle w:val="Heading3"/>
      </w:pPr>
      <w:r>
        <w:t>Detector Calibration and Attenuator Sweep Pol Y:</w:t>
      </w:r>
    </w:p>
    <w:p w14:paraId="09E3D408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22E540F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0449EBBC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65B69E0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FF95FDA" w14:textId="77777777" w:rsidR="0074014E" w:rsidRDefault="0074014E" w:rsidP="00DB5DD9">
            <w:proofErr w:type="gramStart"/>
            <w:r>
              <w:t>Freq :</w:t>
            </w:r>
            <w:proofErr w:type="gramEnd"/>
            <w:r>
              <w:t xml:space="preserve"> 4.0 GHz</w:t>
            </w:r>
          </w:p>
        </w:tc>
        <w:tc>
          <w:tcPr>
            <w:tcW w:w="3019" w:type="dxa"/>
          </w:tcPr>
          <w:p w14:paraId="2CDF03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2893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12567CB8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9DA0E9A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2D6EE5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1AFB538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7A835781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6BFE365" w14:textId="77777777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5A78FE5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C0EA73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2EEF78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49B916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4F26B4B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1AF00AE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05DF16C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0955BC" w14:paraId="66C2E323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EC17491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0EA1C448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EF3BD51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7B2D15A" w14:textId="77777777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16262A" w14:textId="1DDD0565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</w:t>
            </w:r>
            <w:r w:rsidR="00FE0591">
              <w:rPr>
                <w:color w:val="00B050"/>
              </w:rPr>
              <w:t>7</w:t>
            </w:r>
          </w:p>
        </w:tc>
      </w:tr>
      <w:tr w:rsidR="000955BC" w14:paraId="6A1FF48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D90934C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0E6FC5CB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103C7E6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918A383" w14:textId="77777777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145B43B" w14:textId="3CE558DE" w:rsidR="000955BC" w:rsidRPr="004250B0" w:rsidRDefault="00FE0591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13.3</w:t>
            </w:r>
          </w:p>
        </w:tc>
      </w:tr>
      <w:tr w:rsidR="000955BC" w14:paraId="4B50B00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F4C89E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57C13814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913993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205A7BDE" w14:textId="77777777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A4EC7B8" w14:textId="6B1BEF94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</w:t>
            </w:r>
            <w:r w:rsidR="00FE0591">
              <w:rPr>
                <w:color w:val="00B050"/>
              </w:rPr>
              <w:t>9</w:t>
            </w:r>
          </w:p>
        </w:tc>
      </w:tr>
      <w:tr w:rsidR="000955BC" w14:paraId="76E5E8C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17E536F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1653C76E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716956A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EBDCE" w14:textId="15C9ADF6" w:rsidR="000955BC" w:rsidRPr="004250B0" w:rsidRDefault="00EE63F7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FE0591">
              <w:rPr>
                <w:color w:val="00B050"/>
              </w:rPr>
              <w:t>8508</w:t>
            </w:r>
          </w:p>
        </w:tc>
        <w:tc>
          <w:tcPr>
            <w:tcW w:w="1812" w:type="dxa"/>
          </w:tcPr>
          <w:p w14:paraId="3B744773" w14:textId="062E87C6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</w:t>
            </w:r>
            <w:r w:rsidR="00FE0591">
              <w:rPr>
                <w:color w:val="00B050"/>
              </w:rPr>
              <w:t>3</w:t>
            </w:r>
          </w:p>
        </w:tc>
      </w:tr>
      <w:tr w:rsidR="000955BC" w14:paraId="1A9F501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D2030F9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0703A517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1E114BC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2E53EAD" w14:textId="5786C0D2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FE0591">
              <w:rPr>
                <w:color w:val="00B050"/>
              </w:rPr>
              <w:t>7119</w:t>
            </w:r>
          </w:p>
        </w:tc>
        <w:tc>
          <w:tcPr>
            <w:tcW w:w="1812" w:type="dxa"/>
          </w:tcPr>
          <w:p w14:paraId="4FA2262C" w14:textId="584866E0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</w:t>
            </w:r>
            <w:r w:rsidR="00FE0591">
              <w:rPr>
                <w:color w:val="00B050"/>
              </w:rPr>
              <w:t>4</w:t>
            </w:r>
          </w:p>
        </w:tc>
      </w:tr>
      <w:tr w:rsidR="000955BC" w14:paraId="510A35C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CD01742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061932D2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FBF4EE0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9419DC6" w14:textId="2A2A398F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FE0591">
              <w:rPr>
                <w:color w:val="00B050"/>
              </w:rPr>
              <w:t>4472</w:t>
            </w:r>
          </w:p>
        </w:tc>
        <w:tc>
          <w:tcPr>
            <w:tcW w:w="1812" w:type="dxa"/>
          </w:tcPr>
          <w:p w14:paraId="254E89D3" w14:textId="35F5A1D6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</w:t>
            </w:r>
            <w:r w:rsidR="00FE0591">
              <w:rPr>
                <w:color w:val="00B050"/>
              </w:rPr>
              <w:t>6</w:t>
            </w:r>
          </w:p>
        </w:tc>
      </w:tr>
      <w:tr w:rsidR="000955BC" w14:paraId="2B2C838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BDC9C5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7EF24010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909A2D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7C778DA1" w14:textId="0929BA5E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FE0591">
              <w:rPr>
                <w:color w:val="00B050"/>
              </w:rPr>
              <w:t>2458</w:t>
            </w:r>
          </w:p>
        </w:tc>
        <w:tc>
          <w:tcPr>
            <w:tcW w:w="1812" w:type="dxa"/>
          </w:tcPr>
          <w:p w14:paraId="11815F2A" w14:textId="0A3F44B8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FE0591">
              <w:rPr>
                <w:color w:val="00B050"/>
              </w:rPr>
              <w:t>3</w:t>
            </w:r>
          </w:p>
        </w:tc>
      </w:tr>
      <w:tr w:rsidR="000955BC" w14:paraId="4D3282D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BED7DD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656C22DB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0822925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710E0A" w14:textId="78EB7469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FE0591">
              <w:rPr>
                <w:color w:val="00B050"/>
              </w:rPr>
              <w:t>1404</w:t>
            </w:r>
          </w:p>
        </w:tc>
        <w:tc>
          <w:tcPr>
            <w:tcW w:w="1812" w:type="dxa"/>
          </w:tcPr>
          <w:p w14:paraId="383465CF" w14:textId="738E6AED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</w:t>
            </w:r>
            <w:r w:rsidR="00FE0591">
              <w:rPr>
                <w:color w:val="00B050"/>
              </w:rPr>
              <w:t>7</w:t>
            </w:r>
          </w:p>
        </w:tc>
      </w:tr>
      <w:tr w:rsidR="000955BC" w14:paraId="6061DF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5D1482C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68CA74F5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9F5C4F4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4919856" w14:textId="2B1703E1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FE0591">
              <w:rPr>
                <w:color w:val="00B050"/>
              </w:rPr>
              <w:t>701</w:t>
            </w:r>
          </w:p>
        </w:tc>
        <w:tc>
          <w:tcPr>
            <w:tcW w:w="1812" w:type="dxa"/>
          </w:tcPr>
          <w:p w14:paraId="008DF0F7" w14:textId="6AD0980E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FE0591">
              <w:rPr>
                <w:color w:val="00B050"/>
              </w:rPr>
              <w:t>6.1</w:t>
            </w:r>
          </w:p>
        </w:tc>
      </w:tr>
      <w:tr w:rsidR="000955BC" w14:paraId="717953D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5C4BB61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07553D53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6C1E5EC2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4262EDD" w14:textId="500408B2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FE0591">
              <w:rPr>
                <w:color w:val="00B050"/>
              </w:rPr>
              <w:t>365</w:t>
            </w:r>
          </w:p>
        </w:tc>
        <w:tc>
          <w:tcPr>
            <w:tcW w:w="1812" w:type="dxa"/>
          </w:tcPr>
          <w:p w14:paraId="27E0ADD4" w14:textId="5C243C6A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FE0591">
              <w:rPr>
                <w:color w:val="00B050"/>
              </w:rPr>
              <w:t>9.0</w:t>
            </w:r>
          </w:p>
        </w:tc>
      </w:tr>
      <w:tr w:rsidR="000955BC" w14:paraId="7F7C79B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6913C6F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1CC8617E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E50D938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EAA06E6" w14:textId="2F94AFAB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FE0591">
              <w:rPr>
                <w:color w:val="00B050"/>
              </w:rPr>
              <w:t>196</w:t>
            </w:r>
          </w:p>
        </w:tc>
        <w:tc>
          <w:tcPr>
            <w:tcW w:w="1812" w:type="dxa"/>
          </w:tcPr>
          <w:p w14:paraId="2BD758F5" w14:textId="7D220FA5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</w:t>
            </w:r>
            <w:r w:rsidR="00FE0591">
              <w:rPr>
                <w:color w:val="00B050"/>
              </w:rPr>
              <w:t>9</w:t>
            </w:r>
          </w:p>
        </w:tc>
      </w:tr>
      <w:tr w:rsidR="000955BC" w14:paraId="6807260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55F243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2D3BE88E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6E555EDC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C24FE81" w14:textId="1BB0F2BC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FE0591">
              <w:rPr>
                <w:color w:val="00B050"/>
              </w:rPr>
              <w:t>106</w:t>
            </w:r>
          </w:p>
        </w:tc>
        <w:tc>
          <w:tcPr>
            <w:tcW w:w="1812" w:type="dxa"/>
          </w:tcPr>
          <w:p w14:paraId="124479F3" w14:textId="4C4D4091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</w:t>
            </w:r>
            <w:r w:rsidR="00FE0591">
              <w:rPr>
                <w:color w:val="00B050"/>
              </w:rPr>
              <w:t>9</w:t>
            </w:r>
          </w:p>
        </w:tc>
      </w:tr>
      <w:tr w:rsidR="000955BC" w14:paraId="347335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4A068C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33EA114F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5A6E5A2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EC43AD6" w14:textId="4C20002F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FE0591">
              <w:rPr>
                <w:color w:val="00B050"/>
              </w:rPr>
              <w:t>62</w:t>
            </w:r>
          </w:p>
        </w:tc>
        <w:tc>
          <w:tcPr>
            <w:tcW w:w="1812" w:type="dxa"/>
          </w:tcPr>
          <w:p w14:paraId="29120C6B" w14:textId="484D8330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EE63F7">
              <w:rPr>
                <w:color w:val="00B050"/>
              </w:rPr>
              <w:t>7.</w:t>
            </w:r>
            <w:r w:rsidR="00FE0591">
              <w:rPr>
                <w:color w:val="00B050"/>
              </w:rPr>
              <w:t>8</w:t>
            </w:r>
          </w:p>
        </w:tc>
      </w:tr>
      <w:tr w:rsidR="000955BC" w14:paraId="7B4AB46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CC8E37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3C789FA9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7A91DB66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9AE36C" w14:textId="7F178ABF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FE0591">
              <w:rPr>
                <w:color w:val="00B050"/>
              </w:rPr>
              <w:t>35</w:t>
            </w:r>
          </w:p>
        </w:tc>
        <w:tc>
          <w:tcPr>
            <w:tcW w:w="1812" w:type="dxa"/>
          </w:tcPr>
          <w:p w14:paraId="79137A60" w14:textId="0121D8AB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FE0591">
              <w:rPr>
                <w:color w:val="00B050"/>
              </w:rPr>
              <w:t>1.1</w:t>
            </w:r>
          </w:p>
        </w:tc>
      </w:tr>
      <w:tr w:rsidR="000955BC" w14:paraId="33A1E3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BF7B33F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68A48460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A7746E5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E787E0" w14:textId="358ED1F1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FE0591">
              <w:rPr>
                <w:color w:val="00B050"/>
              </w:rPr>
              <w:t>24</w:t>
            </w:r>
          </w:p>
        </w:tc>
        <w:tc>
          <w:tcPr>
            <w:tcW w:w="1812" w:type="dxa"/>
          </w:tcPr>
          <w:p w14:paraId="79545731" w14:textId="3BD44221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FE0591">
              <w:rPr>
                <w:color w:val="00B050"/>
              </w:rPr>
              <w:t>4.2</w:t>
            </w:r>
          </w:p>
        </w:tc>
      </w:tr>
      <w:tr w:rsidR="000955BC" w14:paraId="657F32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95BA52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5F19CEBA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C1CA7D5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25F96A7" w14:textId="34F07590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FE0591">
              <w:rPr>
                <w:color w:val="00B050"/>
              </w:rPr>
              <w:t>20</w:t>
            </w:r>
          </w:p>
        </w:tc>
        <w:tc>
          <w:tcPr>
            <w:tcW w:w="1812" w:type="dxa"/>
          </w:tcPr>
          <w:p w14:paraId="582383AC" w14:textId="1B00FA14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</w:t>
            </w:r>
            <w:r w:rsidR="00FE0591">
              <w:rPr>
                <w:color w:val="00B050"/>
              </w:rPr>
              <w:t>9</w:t>
            </w:r>
          </w:p>
        </w:tc>
      </w:tr>
      <w:tr w:rsidR="000955BC" w14:paraId="7B77B60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CDC495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7FFB7299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C685C0E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AA06451" w14:textId="3A1F0343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FE0591">
              <w:rPr>
                <w:color w:val="00B050"/>
              </w:rPr>
              <w:t>6</w:t>
            </w:r>
          </w:p>
        </w:tc>
        <w:tc>
          <w:tcPr>
            <w:tcW w:w="1812" w:type="dxa"/>
          </w:tcPr>
          <w:p w14:paraId="76357288" w14:textId="0D71757C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</w:t>
            </w:r>
            <w:r w:rsidR="00FE0591">
              <w:rPr>
                <w:color w:val="00B050"/>
              </w:rPr>
              <w:t>9</w:t>
            </w:r>
          </w:p>
        </w:tc>
      </w:tr>
      <w:tr w:rsidR="000955BC" w14:paraId="7FAF984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8F16AA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1E6555CC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0992503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2DBCE0" w14:textId="592AC906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FE0591">
              <w:rPr>
                <w:color w:val="00B050"/>
              </w:rPr>
              <w:t>5</w:t>
            </w:r>
          </w:p>
        </w:tc>
        <w:tc>
          <w:tcPr>
            <w:tcW w:w="1812" w:type="dxa"/>
          </w:tcPr>
          <w:p w14:paraId="3BB3E6F2" w14:textId="24AC6947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FE0591">
              <w:rPr>
                <w:color w:val="00B050"/>
              </w:rPr>
              <w:t>3.0</w:t>
            </w:r>
          </w:p>
        </w:tc>
      </w:tr>
      <w:tr w:rsidR="000955BC" w14:paraId="72FB24A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17E6A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330B58FD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5561A964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EAC461C" w14:textId="4574B2E7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FE0591">
              <w:rPr>
                <w:color w:val="00B050"/>
              </w:rPr>
              <w:t>4</w:t>
            </w:r>
          </w:p>
        </w:tc>
        <w:tc>
          <w:tcPr>
            <w:tcW w:w="1812" w:type="dxa"/>
          </w:tcPr>
          <w:p w14:paraId="520A5F69" w14:textId="4BAF6012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</w:t>
            </w:r>
            <w:r w:rsidR="00FE0591">
              <w:rPr>
                <w:color w:val="00B050"/>
              </w:rPr>
              <w:t>5</w:t>
            </w:r>
          </w:p>
        </w:tc>
      </w:tr>
      <w:tr w:rsidR="000955BC" w14:paraId="4377FFB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7BAB90C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4159BDD4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AD437E6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2A7129C7" w14:textId="7888B289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FE0591">
              <w:rPr>
                <w:color w:val="00B050"/>
              </w:rPr>
              <w:t>4</w:t>
            </w:r>
          </w:p>
        </w:tc>
        <w:tc>
          <w:tcPr>
            <w:tcW w:w="1812" w:type="dxa"/>
          </w:tcPr>
          <w:p w14:paraId="525C8C1C" w14:textId="3C77C870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FE0591">
              <w:rPr>
                <w:color w:val="00B050"/>
              </w:rPr>
              <w:t>8.0</w:t>
            </w:r>
          </w:p>
        </w:tc>
      </w:tr>
      <w:tr w:rsidR="000955BC" w14:paraId="0D83A1A1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D98E3E4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1D6BA3AE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5731BCF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BFEA69E" w14:textId="73962E85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FE0591">
              <w:rPr>
                <w:color w:val="00B050"/>
              </w:rPr>
              <w:t>4</w:t>
            </w:r>
          </w:p>
        </w:tc>
        <w:tc>
          <w:tcPr>
            <w:tcW w:w="1812" w:type="dxa"/>
          </w:tcPr>
          <w:p w14:paraId="234AF41C" w14:textId="29670603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EE63F7">
              <w:rPr>
                <w:color w:val="00B050"/>
              </w:rPr>
              <w:t>40.</w:t>
            </w:r>
            <w:r w:rsidR="00FE0591">
              <w:rPr>
                <w:color w:val="00B050"/>
              </w:rPr>
              <w:t>2</w:t>
            </w:r>
          </w:p>
        </w:tc>
      </w:tr>
    </w:tbl>
    <w:p w14:paraId="0DDC4D98" w14:textId="77777777" w:rsidR="0074014E" w:rsidRDefault="0074014E" w:rsidP="0074014E"/>
    <w:p w14:paraId="57998B39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75E6AF4C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87EDCBA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2F4A78E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DDFEDBF" w14:textId="77777777" w:rsidR="0074014E" w:rsidRDefault="0074014E" w:rsidP="00DB5DD9">
            <w:proofErr w:type="gramStart"/>
            <w:r>
              <w:t>Freq :</w:t>
            </w:r>
            <w:proofErr w:type="gramEnd"/>
            <w:r>
              <w:t xml:space="preserve"> 1.0 - 12.0GHz</w:t>
            </w:r>
          </w:p>
        </w:tc>
        <w:tc>
          <w:tcPr>
            <w:tcW w:w="3019" w:type="dxa"/>
          </w:tcPr>
          <w:p w14:paraId="02B08B0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49D299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3BB9D21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70D6A45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38B2BAE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BE8F54" w14:textId="77777777" w:rsidR="0074014E" w:rsidRDefault="0074014E" w:rsidP="0074014E"/>
    <w:p w14:paraId="438D7FD4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5A9BECC6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266DBA97" w14:textId="77777777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639264C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D7516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15BB93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56DD14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A6FE6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31F717A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F5323D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66053B9D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2308AA6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B43B4C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F7C2D0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9D7A555" w14:textId="77777777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0EE6E2B" w14:textId="3F0A08BC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</w:t>
            </w:r>
            <w:r w:rsidR="00964F15">
              <w:rPr>
                <w:color w:val="00B050"/>
              </w:rPr>
              <w:t>1.8</w:t>
            </w:r>
          </w:p>
        </w:tc>
      </w:tr>
      <w:tr w:rsidR="0074014E" w14:paraId="74CE10F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1CCE7A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CDECD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A6D432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CB67B1F" w14:textId="77777777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F9E3E6E" w14:textId="4DCE1DCD" w:rsidR="00230559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</w:t>
            </w:r>
            <w:r w:rsidR="00964F15">
              <w:rPr>
                <w:color w:val="00B050"/>
              </w:rPr>
              <w:t>6</w:t>
            </w:r>
          </w:p>
        </w:tc>
      </w:tr>
      <w:tr w:rsidR="0074014E" w14:paraId="0E99173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6EFD66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CFC082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BD1685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B9C4624" w14:textId="343E2A20" w:rsidR="0074014E" w:rsidRPr="001758CB" w:rsidRDefault="00964F1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53BB4EE" w14:textId="20C4B2BB" w:rsidR="0074014E" w:rsidRPr="001758CB" w:rsidRDefault="00964F1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8.9</w:t>
            </w:r>
          </w:p>
        </w:tc>
      </w:tr>
      <w:tr w:rsidR="0074014E" w14:paraId="22A56B5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1C12C3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0899C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6FF75E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15BE5C2" w14:textId="496003A7" w:rsidR="0074014E" w:rsidRPr="001758CB" w:rsidRDefault="00964F1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D8A0318" w14:textId="3027192C" w:rsidR="0074014E" w:rsidRPr="001758CB" w:rsidRDefault="00964F1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6.7</w:t>
            </w:r>
          </w:p>
        </w:tc>
      </w:tr>
      <w:tr w:rsidR="0074014E" w14:paraId="3762290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F1498B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4346F3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A9B61A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75FF1BBC" w14:textId="0CA41819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964F15">
              <w:rPr>
                <w:color w:val="00B050"/>
              </w:rPr>
              <w:t>8509</w:t>
            </w:r>
          </w:p>
        </w:tc>
        <w:tc>
          <w:tcPr>
            <w:tcW w:w="1812" w:type="dxa"/>
          </w:tcPr>
          <w:p w14:paraId="56D7FF18" w14:textId="453CDB8C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</w:t>
            </w:r>
            <w:r w:rsidR="00964F15">
              <w:rPr>
                <w:color w:val="00B050"/>
              </w:rPr>
              <w:t>1</w:t>
            </w:r>
          </w:p>
        </w:tc>
      </w:tr>
      <w:tr w:rsidR="0074014E" w14:paraId="6E497B8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CD3EF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BF698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E4DD41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ACF2D61" w14:textId="177555F4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964F15">
              <w:rPr>
                <w:color w:val="00B050"/>
              </w:rPr>
              <w:t>7258</w:t>
            </w:r>
          </w:p>
        </w:tc>
        <w:tc>
          <w:tcPr>
            <w:tcW w:w="1812" w:type="dxa"/>
          </w:tcPr>
          <w:p w14:paraId="290CE211" w14:textId="357E1D23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</w:t>
            </w:r>
            <w:r w:rsidR="00964F15">
              <w:rPr>
                <w:color w:val="00B050"/>
              </w:rPr>
              <w:t>5</w:t>
            </w:r>
          </w:p>
        </w:tc>
      </w:tr>
      <w:tr w:rsidR="0074014E" w14:paraId="6C09420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41472E3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F8832B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70ECF4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E31C7C1" w14:textId="45C5995B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964F15">
              <w:rPr>
                <w:color w:val="00B050"/>
              </w:rPr>
              <w:t>4074</w:t>
            </w:r>
          </w:p>
        </w:tc>
        <w:tc>
          <w:tcPr>
            <w:tcW w:w="1812" w:type="dxa"/>
          </w:tcPr>
          <w:p w14:paraId="06C91A79" w14:textId="404A7417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</w:t>
            </w:r>
            <w:r w:rsidR="00964F15">
              <w:rPr>
                <w:color w:val="00B050"/>
              </w:rPr>
              <w:t>7</w:t>
            </w:r>
          </w:p>
        </w:tc>
      </w:tr>
      <w:tr w:rsidR="0074014E" w14:paraId="1F68A97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37484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5DDCE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3689E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558AAF" w14:textId="3C126B7E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964F15">
              <w:rPr>
                <w:color w:val="00B050"/>
              </w:rPr>
              <w:t>2356</w:t>
            </w:r>
          </w:p>
        </w:tc>
        <w:tc>
          <w:tcPr>
            <w:tcW w:w="1812" w:type="dxa"/>
          </w:tcPr>
          <w:p w14:paraId="18B629A7" w14:textId="0D2D921D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</w:t>
            </w:r>
            <w:r w:rsidR="00964F15">
              <w:rPr>
                <w:color w:val="00B050"/>
              </w:rPr>
              <w:t>6</w:t>
            </w:r>
          </w:p>
        </w:tc>
      </w:tr>
      <w:tr w:rsidR="0074014E" w14:paraId="41C1382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3ACE45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407E6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E2F7B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E9A37D3" w14:textId="386129B8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964F15">
              <w:rPr>
                <w:color w:val="00B050"/>
              </w:rPr>
              <w:t>1297</w:t>
            </w:r>
          </w:p>
        </w:tc>
        <w:tc>
          <w:tcPr>
            <w:tcW w:w="1812" w:type="dxa"/>
          </w:tcPr>
          <w:p w14:paraId="5D5C8759" w14:textId="37975187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</w:t>
            </w:r>
            <w:r w:rsidR="00964F15">
              <w:rPr>
                <w:color w:val="00B050"/>
              </w:rPr>
              <w:t>6</w:t>
            </w:r>
          </w:p>
        </w:tc>
      </w:tr>
      <w:tr w:rsidR="0074014E" w14:paraId="2A63895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C94DDD5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60EF2C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66853B5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042AADD" w14:textId="70B2A2FB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964F15">
              <w:rPr>
                <w:color w:val="00B050"/>
              </w:rPr>
              <w:t>669</w:t>
            </w:r>
          </w:p>
        </w:tc>
        <w:tc>
          <w:tcPr>
            <w:tcW w:w="1812" w:type="dxa"/>
          </w:tcPr>
          <w:p w14:paraId="38A1987B" w14:textId="28CA7B4B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</w:t>
            </w:r>
            <w:r w:rsidR="00964F15">
              <w:rPr>
                <w:color w:val="00B050"/>
              </w:rPr>
              <w:t>7</w:t>
            </w:r>
          </w:p>
        </w:tc>
      </w:tr>
      <w:tr w:rsidR="0074014E" w14:paraId="7126078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99717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4633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226662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6296BA3" w14:textId="1966F1F9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964F15">
              <w:rPr>
                <w:color w:val="00B050"/>
              </w:rPr>
              <w:t>361</w:t>
            </w:r>
          </w:p>
        </w:tc>
        <w:tc>
          <w:tcPr>
            <w:tcW w:w="1812" w:type="dxa"/>
          </w:tcPr>
          <w:p w14:paraId="6E133004" w14:textId="0D7AF5C3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</w:t>
            </w:r>
            <w:r w:rsidR="00964F15">
              <w:rPr>
                <w:color w:val="00B050"/>
              </w:rPr>
              <w:t>4</w:t>
            </w:r>
          </w:p>
        </w:tc>
      </w:tr>
      <w:tr w:rsidR="0074014E" w14:paraId="5D6C8F9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FCC766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7A74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ADF2FF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F3FF49D" w14:textId="029402F3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964F15">
              <w:rPr>
                <w:color w:val="00B050"/>
              </w:rPr>
              <w:t>188</w:t>
            </w:r>
          </w:p>
        </w:tc>
        <w:tc>
          <w:tcPr>
            <w:tcW w:w="1812" w:type="dxa"/>
          </w:tcPr>
          <w:p w14:paraId="63981BBA" w14:textId="5FE563DC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</w:t>
            </w:r>
            <w:r w:rsidR="00964F15">
              <w:rPr>
                <w:color w:val="00B050"/>
              </w:rPr>
              <w:t>4</w:t>
            </w:r>
          </w:p>
        </w:tc>
      </w:tr>
      <w:tr w:rsidR="0074014E" w14:paraId="2C96B95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CDE967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E7FE1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B0701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6C2AED9" w14:textId="73BED325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964F15">
              <w:rPr>
                <w:color w:val="00B050"/>
              </w:rPr>
              <w:t>109</w:t>
            </w:r>
          </w:p>
        </w:tc>
        <w:tc>
          <w:tcPr>
            <w:tcW w:w="1812" w:type="dxa"/>
          </w:tcPr>
          <w:p w14:paraId="15BA713C" w14:textId="49615C98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964F15">
              <w:rPr>
                <w:color w:val="00B050"/>
              </w:rPr>
              <w:t>9.1</w:t>
            </w:r>
          </w:p>
        </w:tc>
      </w:tr>
      <w:tr w:rsidR="0074014E" w14:paraId="6828F2E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D509DA3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8BC530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BCAF59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3C497D" w14:textId="578265D4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964F15">
              <w:rPr>
                <w:color w:val="00B050"/>
              </w:rPr>
              <w:t>58</w:t>
            </w:r>
          </w:p>
        </w:tc>
        <w:tc>
          <w:tcPr>
            <w:tcW w:w="1812" w:type="dxa"/>
          </w:tcPr>
          <w:p w14:paraId="47DC43FC" w14:textId="240EB854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</w:t>
            </w:r>
            <w:r w:rsidR="00964F15">
              <w:rPr>
                <w:color w:val="00B050"/>
              </w:rPr>
              <w:t>4</w:t>
            </w:r>
          </w:p>
        </w:tc>
      </w:tr>
      <w:tr w:rsidR="0074014E" w14:paraId="5FA5CB1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5FACE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1C63F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D8A15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566D525" w14:textId="6D0F53F1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964F15">
              <w:rPr>
                <w:color w:val="00B050"/>
              </w:rPr>
              <w:t>36</w:t>
            </w:r>
          </w:p>
        </w:tc>
        <w:tc>
          <w:tcPr>
            <w:tcW w:w="1812" w:type="dxa"/>
          </w:tcPr>
          <w:p w14:paraId="750BC587" w14:textId="62F64FF7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964F15">
              <w:rPr>
                <w:color w:val="00B050"/>
              </w:rPr>
              <w:t>5.5</w:t>
            </w:r>
          </w:p>
        </w:tc>
      </w:tr>
      <w:tr w:rsidR="0074014E" w14:paraId="4859F2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66E407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EAD38F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6FBDF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D6886A" w14:textId="52795EEC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964F15">
              <w:rPr>
                <w:color w:val="00B050"/>
              </w:rPr>
              <w:t>25</w:t>
            </w:r>
          </w:p>
        </w:tc>
        <w:tc>
          <w:tcPr>
            <w:tcW w:w="1812" w:type="dxa"/>
          </w:tcPr>
          <w:p w14:paraId="1C3C1763" w14:textId="2BB8B593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964F15">
              <w:rPr>
                <w:color w:val="00B050"/>
              </w:rPr>
              <w:t>8.2</w:t>
            </w:r>
          </w:p>
        </w:tc>
      </w:tr>
      <w:tr w:rsidR="0074014E" w14:paraId="6E01A3E1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B43CA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88464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4FC3F8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C1DC097" w14:textId="0D89E3EB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964F15">
              <w:rPr>
                <w:color w:val="00B050"/>
              </w:rPr>
              <w:t>20</w:t>
            </w:r>
          </w:p>
        </w:tc>
        <w:tc>
          <w:tcPr>
            <w:tcW w:w="1812" w:type="dxa"/>
          </w:tcPr>
          <w:p w14:paraId="6C720A4A" w14:textId="4F2F55DB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964F15">
              <w:rPr>
                <w:color w:val="00B050"/>
              </w:rPr>
              <w:t>1.0</w:t>
            </w:r>
          </w:p>
        </w:tc>
      </w:tr>
      <w:tr w:rsidR="0074014E" w14:paraId="777E670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FF8D743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8670E2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4973F8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96C981F" w14:textId="31F2D2FB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964F15">
              <w:rPr>
                <w:color w:val="00B050"/>
              </w:rPr>
              <w:t>6</w:t>
            </w:r>
          </w:p>
        </w:tc>
        <w:tc>
          <w:tcPr>
            <w:tcW w:w="1812" w:type="dxa"/>
          </w:tcPr>
          <w:p w14:paraId="5614D00D" w14:textId="57D8AF25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964F15">
              <w:rPr>
                <w:color w:val="00B050"/>
              </w:rPr>
              <w:t>4.2</w:t>
            </w:r>
          </w:p>
        </w:tc>
      </w:tr>
      <w:tr w:rsidR="0074014E" w14:paraId="35C9D6A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443FE1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5372C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C6726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C3E6BB3" w14:textId="29210F13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964F15">
              <w:rPr>
                <w:color w:val="00B050"/>
              </w:rPr>
              <w:t>5</w:t>
            </w:r>
          </w:p>
        </w:tc>
        <w:tc>
          <w:tcPr>
            <w:tcW w:w="1812" w:type="dxa"/>
          </w:tcPr>
          <w:p w14:paraId="61B69D9F" w14:textId="0117E785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</w:t>
            </w:r>
            <w:r w:rsidR="00964F15">
              <w:rPr>
                <w:color w:val="00B050"/>
              </w:rPr>
              <w:t>7</w:t>
            </w:r>
          </w:p>
        </w:tc>
      </w:tr>
      <w:tr w:rsidR="0074014E" w14:paraId="2D963F6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3D4C45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9A3A6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64A336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57A26A5A" w14:textId="1E6FE30E" w:rsidR="0074014E" w:rsidRPr="001758CB" w:rsidRDefault="005F10A3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964F15">
              <w:rPr>
                <w:color w:val="00B050"/>
              </w:rPr>
              <w:t>5</w:t>
            </w:r>
          </w:p>
        </w:tc>
        <w:tc>
          <w:tcPr>
            <w:tcW w:w="1812" w:type="dxa"/>
          </w:tcPr>
          <w:p w14:paraId="0CD6F589" w14:textId="3877A563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</w:t>
            </w:r>
            <w:r w:rsidR="00964F15">
              <w:rPr>
                <w:color w:val="00B050"/>
              </w:rPr>
              <w:t>8</w:t>
            </w:r>
          </w:p>
        </w:tc>
      </w:tr>
      <w:tr w:rsidR="0074014E" w14:paraId="65E0F12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0AC9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0D2BCB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F9FC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FFF0C7F" w14:textId="55439886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964F15">
              <w:rPr>
                <w:color w:val="00B050"/>
              </w:rPr>
              <w:t>4</w:t>
            </w:r>
          </w:p>
        </w:tc>
        <w:tc>
          <w:tcPr>
            <w:tcW w:w="1812" w:type="dxa"/>
          </w:tcPr>
          <w:p w14:paraId="268F634B" w14:textId="6C9A3F79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</w:t>
            </w:r>
            <w:r w:rsidR="00964F15">
              <w:rPr>
                <w:color w:val="00B050"/>
              </w:rPr>
              <w:t>.8</w:t>
            </w:r>
          </w:p>
        </w:tc>
      </w:tr>
    </w:tbl>
    <w:p w14:paraId="0190A597" w14:textId="77777777" w:rsidR="0074014E" w:rsidRDefault="0074014E" w:rsidP="0074014E"/>
    <w:p w14:paraId="252D305A" w14:textId="77777777" w:rsidR="00D0367B" w:rsidRPr="00D0367B" w:rsidRDefault="0074014E" w:rsidP="00D0367B">
      <w:r>
        <w:br w:type="page"/>
      </w:r>
    </w:p>
    <w:p w14:paraId="51A4C3C3" w14:textId="77777777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38F6F7BB" w14:textId="77777777" w:rsidR="00D76F32" w:rsidRDefault="00D76F32" w:rsidP="00D76F32"/>
    <w:p w14:paraId="758A81AB" w14:textId="77777777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684EE9C5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D9D7AED" w14:textId="7777777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7D81AF09" w14:textId="77777777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7324DD69" w14:textId="77777777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3FB533C5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366B28AC" w14:textId="7777777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48041CDC" w14:textId="77777777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0D3FD9C" w14:textId="77777777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1CB690B9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58FEE33" w14:textId="7777777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1DB1E801" w14:textId="77777777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4D1E4129" w14:textId="77777777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1366BF1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DABFFB" w14:textId="7777777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3D03D18E" w14:textId="77777777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568B1877" w14:textId="77777777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7B4D6160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FD7C6CF" w14:textId="77777777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63F2A6E6" w14:textId="77777777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6EF9AC21" w14:textId="77777777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629D9596" w14:textId="77777777" w:rsidR="00D76F32" w:rsidRDefault="00D76F32" w:rsidP="00D76F32"/>
    <w:p w14:paraId="5280831E" w14:textId="77777777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3B2417FD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2732F7C2" w14:textId="77777777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6957897E" w14:textId="3096731A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1B3AFC">
              <w:rPr>
                <w:b w:val="0"/>
                <w:color w:val="00B050"/>
              </w:rPr>
              <w:t>2</w:t>
            </w:r>
            <w:r w:rsidR="004C0CE4">
              <w:rPr>
                <w:b w:val="0"/>
                <w:color w:val="00B050"/>
              </w:rPr>
              <w:t>9.</w:t>
            </w:r>
            <w:r w:rsidR="00F479F5">
              <w:rPr>
                <w:b w:val="0"/>
                <w:color w:val="00B050"/>
              </w:rPr>
              <w:t>6</w:t>
            </w:r>
          </w:p>
        </w:tc>
        <w:tc>
          <w:tcPr>
            <w:tcW w:w="1980" w:type="dxa"/>
            <w:vAlign w:val="center"/>
          </w:tcPr>
          <w:p w14:paraId="5E429391" w14:textId="77777777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4C29518D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72B9177A" w14:textId="77777777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41C6A9F7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7D73524D" w14:textId="77777777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5B12B085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82A788B" w14:textId="77777777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405F6308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26671162" w14:textId="77777777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70AC8F0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DB8"/>
    <w:rsid w:val="00051E2A"/>
    <w:rsid w:val="000955BC"/>
    <w:rsid w:val="000D6DC9"/>
    <w:rsid w:val="000E05DD"/>
    <w:rsid w:val="000E626F"/>
    <w:rsid w:val="0014614F"/>
    <w:rsid w:val="001632F7"/>
    <w:rsid w:val="001712EC"/>
    <w:rsid w:val="001758CB"/>
    <w:rsid w:val="001B3AFC"/>
    <w:rsid w:val="001E33BF"/>
    <w:rsid w:val="001F3E15"/>
    <w:rsid w:val="002205F2"/>
    <w:rsid w:val="002207E5"/>
    <w:rsid w:val="00230559"/>
    <w:rsid w:val="002454B3"/>
    <w:rsid w:val="00284B03"/>
    <w:rsid w:val="002B7EE3"/>
    <w:rsid w:val="002C1683"/>
    <w:rsid w:val="00312F18"/>
    <w:rsid w:val="003246A9"/>
    <w:rsid w:val="0034146E"/>
    <w:rsid w:val="00396E24"/>
    <w:rsid w:val="003D6C2D"/>
    <w:rsid w:val="003F159C"/>
    <w:rsid w:val="00402F05"/>
    <w:rsid w:val="00416340"/>
    <w:rsid w:val="00417E61"/>
    <w:rsid w:val="004218B5"/>
    <w:rsid w:val="004250B0"/>
    <w:rsid w:val="0042655E"/>
    <w:rsid w:val="004304A0"/>
    <w:rsid w:val="004363C5"/>
    <w:rsid w:val="00441B27"/>
    <w:rsid w:val="00465407"/>
    <w:rsid w:val="004715D4"/>
    <w:rsid w:val="004A3C84"/>
    <w:rsid w:val="004B13BA"/>
    <w:rsid w:val="004C0CE4"/>
    <w:rsid w:val="004D63A5"/>
    <w:rsid w:val="004F08B4"/>
    <w:rsid w:val="004F3394"/>
    <w:rsid w:val="004F3A4B"/>
    <w:rsid w:val="0050060F"/>
    <w:rsid w:val="00524EEC"/>
    <w:rsid w:val="005346E2"/>
    <w:rsid w:val="00536704"/>
    <w:rsid w:val="00542292"/>
    <w:rsid w:val="00543996"/>
    <w:rsid w:val="00557282"/>
    <w:rsid w:val="00564DB8"/>
    <w:rsid w:val="005663D8"/>
    <w:rsid w:val="005A236B"/>
    <w:rsid w:val="005A3151"/>
    <w:rsid w:val="005E1E3E"/>
    <w:rsid w:val="005F10A3"/>
    <w:rsid w:val="005F79DA"/>
    <w:rsid w:val="006034A1"/>
    <w:rsid w:val="00642A46"/>
    <w:rsid w:val="00661BE2"/>
    <w:rsid w:val="00663701"/>
    <w:rsid w:val="006D36B4"/>
    <w:rsid w:val="006D5C7C"/>
    <w:rsid w:val="00702B54"/>
    <w:rsid w:val="00703811"/>
    <w:rsid w:val="0070586E"/>
    <w:rsid w:val="00714EE8"/>
    <w:rsid w:val="00735E96"/>
    <w:rsid w:val="0074014E"/>
    <w:rsid w:val="0075660E"/>
    <w:rsid w:val="007C12A6"/>
    <w:rsid w:val="007D7EB0"/>
    <w:rsid w:val="007E0DF6"/>
    <w:rsid w:val="007E59D2"/>
    <w:rsid w:val="00844147"/>
    <w:rsid w:val="00845ADF"/>
    <w:rsid w:val="008723AD"/>
    <w:rsid w:val="008855DB"/>
    <w:rsid w:val="008B76AF"/>
    <w:rsid w:val="008D49FE"/>
    <w:rsid w:val="008E0BFD"/>
    <w:rsid w:val="008F5D62"/>
    <w:rsid w:val="00925926"/>
    <w:rsid w:val="0095627B"/>
    <w:rsid w:val="00964F15"/>
    <w:rsid w:val="00970ECB"/>
    <w:rsid w:val="009A4596"/>
    <w:rsid w:val="009C2082"/>
    <w:rsid w:val="009C224D"/>
    <w:rsid w:val="009E6815"/>
    <w:rsid w:val="00A25BB4"/>
    <w:rsid w:val="00A275FD"/>
    <w:rsid w:val="00A34EDE"/>
    <w:rsid w:val="00A55F66"/>
    <w:rsid w:val="00A61C1A"/>
    <w:rsid w:val="00A831DC"/>
    <w:rsid w:val="00AC72C2"/>
    <w:rsid w:val="00B4596F"/>
    <w:rsid w:val="00B70B75"/>
    <w:rsid w:val="00B91642"/>
    <w:rsid w:val="00BB44B3"/>
    <w:rsid w:val="00BC5E32"/>
    <w:rsid w:val="00BD2560"/>
    <w:rsid w:val="00C16125"/>
    <w:rsid w:val="00C6423F"/>
    <w:rsid w:val="00C94BFC"/>
    <w:rsid w:val="00CA1D59"/>
    <w:rsid w:val="00CE34EC"/>
    <w:rsid w:val="00D0367B"/>
    <w:rsid w:val="00D33136"/>
    <w:rsid w:val="00D42752"/>
    <w:rsid w:val="00D75243"/>
    <w:rsid w:val="00D76718"/>
    <w:rsid w:val="00D76F32"/>
    <w:rsid w:val="00D900E8"/>
    <w:rsid w:val="00DB5DD9"/>
    <w:rsid w:val="00DD17A0"/>
    <w:rsid w:val="00DF0064"/>
    <w:rsid w:val="00E079CE"/>
    <w:rsid w:val="00E20A94"/>
    <w:rsid w:val="00E4373E"/>
    <w:rsid w:val="00E45E85"/>
    <w:rsid w:val="00E57EAD"/>
    <w:rsid w:val="00E745FC"/>
    <w:rsid w:val="00EA58BC"/>
    <w:rsid w:val="00EC5E47"/>
    <w:rsid w:val="00ED593A"/>
    <w:rsid w:val="00EE22DF"/>
    <w:rsid w:val="00EE63F7"/>
    <w:rsid w:val="00EE6FC9"/>
    <w:rsid w:val="00EF3A32"/>
    <w:rsid w:val="00F22C69"/>
    <w:rsid w:val="00F27BFF"/>
    <w:rsid w:val="00F301DB"/>
    <w:rsid w:val="00F479F5"/>
    <w:rsid w:val="00F56EE6"/>
    <w:rsid w:val="00F76691"/>
    <w:rsid w:val="00F77A14"/>
    <w:rsid w:val="00F86430"/>
    <w:rsid w:val="00FA4984"/>
    <w:rsid w:val="00FD045D"/>
    <w:rsid w:val="00FE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2524"/>
  <w14:defaultImageDpi w14:val="32767"/>
  <w15:chartTrackingRefBased/>
  <w15:docId w15:val="{6B26665D-31D4-7049-A8EC-39ADF7A1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rah/Documents/ATA/Measurement%20Protocol%20PAX%20PB-020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Measurement Protocol PAX PB-020.dotx</Template>
  <TotalTime>67</TotalTime>
  <Pages>8</Pages>
  <Words>769</Words>
  <Characters>4388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Schoultz</dc:creator>
  <cp:keywords/>
  <dc:description/>
  <cp:lastModifiedBy>Sarah Schoultz</cp:lastModifiedBy>
  <cp:revision>4</cp:revision>
  <dcterms:created xsi:type="dcterms:W3CDTF">2022-08-11T21:42:00Z</dcterms:created>
  <dcterms:modified xsi:type="dcterms:W3CDTF">2022-08-30T22:46:00Z</dcterms:modified>
</cp:coreProperties>
</file>