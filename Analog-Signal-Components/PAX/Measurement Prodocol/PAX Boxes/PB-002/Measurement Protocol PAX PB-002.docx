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349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7B118494" w14:textId="77777777" w:rsidR="005A3151" w:rsidRDefault="005A3151" w:rsidP="005A3151"/>
    <w:p w14:paraId="6A181288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388BD37C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218C883E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673CFAFC" w14:textId="7C40872C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1712EC">
              <w:rPr>
                <w:b w:val="0"/>
                <w:color w:val="00B050"/>
              </w:rPr>
              <w:t>30</w:t>
            </w:r>
            <w:r w:rsidR="00417E61" w:rsidRPr="001F3E15">
              <w:rPr>
                <w:b w:val="0"/>
                <w:color w:val="00B050"/>
              </w:rPr>
              <w:t>/</w:t>
            </w:r>
            <w:r w:rsidR="001F3E15" w:rsidRPr="001F3E15">
              <w:rPr>
                <w:b w:val="0"/>
                <w:color w:val="00B050"/>
              </w:rPr>
              <w:t>8</w:t>
            </w:r>
            <w:r w:rsidR="00735E96" w:rsidRPr="001F3E15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</w:t>
            </w:r>
            <w:r w:rsidR="00E20A94">
              <w:rPr>
                <w:b w:val="0"/>
                <w:color w:val="00B050"/>
              </w:rPr>
              <w:t>2</w:t>
            </w:r>
          </w:p>
        </w:tc>
        <w:tc>
          <w:tcPr>
            <w:tcW w:w="3092" w:type="dxa"/>
          </w:tcPr>
          <w:p w14:paraId="29758591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661BE2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1C91D45C" w14:textId="77777777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661BE2" w:rsidRPr="00661BE2">
              <w:rPr>
                <w:b w:val="0"/>
                <w:color w:val="00B050"/>
              </w:rPr>
              <w:t>1</w:t>
            </w:r>
          </w:p>
        </w:tc>
      </w:tr>
      <w:tr w:rsidR="00FA4984" w14:paraId="353886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7537C8E" w14:textId="77777777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48DE18BF" w14:textId="155494DA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4F1497">
              <w:rPr>
                <w:color w:val="00B050"/>
              </w:rPr>
              <w:t>02</w:t>
            </w:r>
          </w:p>
        </w:tc>
        <w:tc>
          <w:tcPr>
            <w:tcW w:w="3094" w:type="dxa"/>
          </w:tcPr>
          <w:p w14:paraId="0B6823F8" w14:textId="77777777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</w:p>
        </w:tc>
      </w:tr>
      <w:tr w:rsidR="004715D4" w14:paraId="78B60DD7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491CEC4" w14:textId="77777777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11AFDD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B3DECB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E66416D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22CDDB64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55CC6CC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E8D1FB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DCFE8CB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E765CB9" w14:textId="68EC38A1" w:rsidR="004715D4" w:rsidRPr="00FA4984" w:rsidRDefault="004715D4" w:rsidP="00EE6FC9">
            <w:pPr>
              <w:tabs>
                <w:tab w:val="left" w:pos="3593"/>
              </w:tabs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EE6FC9">
              <w:rPr>
                <w:b w:val="0"/>
              </w:rPr>
              <w:tab/>
            </w:r>
          </w:p>
        </w:tc>
      </w:tr>
      <w:tr w:rsidR="004715D4" w14:paraId="03B2CFC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C228770" w14:textId="77777777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1DA77EE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DD98A9C" w14:textId="77777777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A8B824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3DBC440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55120302" w14:textId="77777777" w:rsidR="005A3151" w:rsidRPr="005A3151" w:rsidRDefault="005A3151" w:rsidP="005A3151"/>
    <w:p w14:paraId="2F0A517F" w14:textId="77777777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39E552F3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01BD847F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ABF7A4" w14:textId="77777777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39480D5E" w14:textId="77777777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1C35B13B" w14:textId="777777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52DCF55B" w14:textId="777777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180A09F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90A6D8" w14:textId="442BBA2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661BE2">
              <w:rPr>
                <w:b w:val="0"/>
                <w:color w:val="00B050"/>
              </w:rPr>
              <w:t>0</w:t>
            </w:r>
            <w:r w:rsidR="00DB652D">
              <w:rPr>
                <w:b w:val="0"/>
                <w:color w:val="00B050"/>
              </w:rPr>
              <w:t>73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6E5D9AD7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04E782F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42C2250" w14:textId="6E8FE98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.1</w:t>
            </w:r>
            <w:r w:rsidR="001F3E15">
              <w:rPr>
                <w:b w:val="0"/>
                <w:color w:val="00B050"/>
              </w:rPr>
              <w:t>0</w:t>
            </w:r>
            <w:r w:rsidR="00564DB8">
              <w:rPr>
                <w:b w:val="0"/>
                <w:color w:val="00B050"/>
              </w:rPr>
              <w:t>9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3C2D4702" w14:textId="77777777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3009D971" w14:textId="77777777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14E4EC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409913EE" w14:textId="0FA09AA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DB652D">
              <w:rPr>
                <w:b w:val="0"/>
                <w:color w:val="00B050"/>
              </w:rPr>
              <w:t>108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4B9E5A24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14F4F843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46EB2F78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4CBDAC" w14:textId="77777777" w:rsidR="00396E24" w:rsidRDefault="00396E24" w:rsidP="00C6423F"/>
        </w:tc>
        <w:tc>
          <w:tcPr>
            <w:tcW w:w="2264" w:type="dxa"/>
          </w:tcPr>
          <w:p w14:paraId="74153C0F" w14:textId="77777777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6DADFDB6" w14:textId="262FA320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900E8">
              <w:t>exit</w:t>
            </w:r>
            <w:r>
              <w:t>”</w:t>
            </w:r>
          </w:p>
        </w:tc>
      </w:tr>
    </w:tbl>
    <w:p w14:paraId="4788EE47" w14:textId="77777777" w:rsidR="00714EE8" w:rsidRDefault="00714EE8" w:rsidP="00C6423F"/>
    <w:p w14:paraId="6B29F1E8" w14:textId="77777777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332427F" w14:textId="77777777" w:rsidR="00714EE8" w:rsidRDefault="00714EE8" w:rsidP="00C6423F"/>
    <w:p w14:paraId="7A2DEDA8" w14:textId="77777777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4F0338F8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1E5B8714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9AD7482" w14:textId="77777777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0D54E94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859DAAA" w14:textId="77777777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6A2681C6" w14:textId="77777777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624D76D9" w14:textId="77777777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257D1C50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346540" w14:textId="77777777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4F1D07CA" w14:textId="77777777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27C0AB6C" w14:textId="77777777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4FAD19F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BB3E6E1" w14:textId="77777777" w:rsidR="00E745FC" w:rsidRPr="00E745FC" w:rsidRDefault="00E745FC" w:rsidP="00714EE8">
            <w:pPr>
              <w:rPr>
                <w:b w:val="0"/>
              </w:rPr>
            </w:pPr>
            <w:proofErr w:type="gramStart"/>
            <w:r w:rsidRPr="00E745FC">
              <w:rPr>
                <w:b w:val="0"/>
              </w:rPr>
              <w:t>VNA :</w:t>
            </w:r>
            <w:proofErr w:type="gramEnd"/>
            <w:r w:rsidRPr="00E745FC">
              <w:rPr>
                <w:b w:val="0"/>
              </w:rPr>
              <w:t xml:space="preserve"> Agilent N5230C 10MHz - 20GHz</w:t>
            </w:r>
          </w:p>
        </w:tc>
      </w:tr>
    </w:tbl>
    <w:p w14:paraId="3EC9AC23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7FC089D9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9DD9647" w14:textId="77777777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24DAFA49" w14:textId="77777777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0B43CFD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875470A" w14:textId="77777777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66331230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504DA72F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4E13978E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60AA087D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76147E72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4389C286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28CBB8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6F870D7" w14:textId="77777777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540D99A2" w14:textId="77777777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2A64F4B5" w14:textId="77777777" w:rsidR="00714EE8" w:rsidRDefault="00714EE8" w:rsidP="00714EE8">
      <w:r>
        <w:br w:type="page"/>
      </w:r>
    </w:p>
    <w:p w14:paraId="7E0C883C" w14:textId="77777777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41D366C0" w14:textId="523B4C85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FE0A5A6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6199E74" w14:textId="77777777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683FC584" w14:textId="2D8521FC" w:rsidR="00BD2560" w:rsidRDefault="00B03636" w:rsidP="00BD2560">
      <w:r>
        <w:rPr>
          <w:noProof/>
        </w:rPr>
        <w:drawing>
          <wp:anchor distT="0" distB="0" distL="114300" distR="114300" simplePos="0" relativeHeight="251679744" behindDoc="1" locked="0" layoutInCell="1" allowOverlap="1" wp14:anchorId="1EF42D30" wp14:editId="4088BB6B">
            <wp:simplePos x="0" y="0"/>
            <wp:positionH relativeFrom="column">
              <wp:posOffset>611505</wp:posOffset>
            </wp:positionH>
            <wp:positionV relativeFrom="paragraph">
              <wp:posOffset>127000</wp:posOffset>
            </wp:positionV>
            <wp:extent cx="4646930" cy="3490595"/>
            <wp:effectExtent l="0" t="0" r="1270" b="1905"/>
            <wp:wrapTight wrapText="bothSides">
              <wp:wrapPolygon edited="0">
                <wp:start x="0" y="0"/>
                <wp:lineTo x="0" y="21533"/>
                <wp:lineTo x="21547" y="21533"/>
                <wp:lineTo x="21547" y="0"/>
                <wp:lineTo x="0" y="0"/>
              </wp:wrapPolygon>
            </wp:wrapTight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94EAA" w14:textId="21E01B54" w:rsidR="00BD2560" w:rsidRDefault="00BD2560" w:rsidP="00B03636">
      <w:pPr>
        <w:jc w:val="center"/>
      </w:pPr>
    </w:p>
    <w:p w14:paraId="3B9BB74F" w14:textId="77777777" w:rsidR="00BD2560" w:rsidRDefault="00BD2560" w:rsidP="00BD2560"/>
    <w:p w14:paraId="67614FCA" w14:textId="6CFA5441" w:rsidR="00BD2560" w:rsidRDefault="00BD2560" w:rsidP="00BD2560"/>
    <w:p w14:paraId="5A7F21AC" w14:textId="5B63D86F" w:rsidR="00B03636" w:rsidRDefault="00B03636" w:rsidP="00BD2560"/>
    <w:p w14:paraId="2072EF5F" w14:textId="7455C934" w:rsidR="00B03636" w:rsidRDefault="00B03636" w:rsidP="00BD2560"/>
    <w:p w14:paraId="1A14CADA" w14:textId="2AB6C385" w:rsidR="00B03636" w:rsidRDefault="00B03636" w:rsidP="00BD2560"/>
    <w:p w14:paraId="4077933E" w14:textId="465887C4" w:rsidR="00B03636" w:rsidRDefault="00B03636" w:rsidP="00BD2560"/>
    <w:p w14:paraId="4D5D46AA" w14:textId="0E6CC725" w:rsidR="00B03636" w:rsidRDefault="00B03636" w:rsidP="00BD2560"/>
    <w:p w14:paraId="7E2092AE" w14:textId="42A81EE9" w:rsidR="00B03636" w:rsidRDefault="00B03636" w:rsidP="00BD2560"/>
    <w:p w14:paraId="46B6BAAB" w14:textId="6B240CC8" w:rsidR="00B03636" w:rsidRDefault="00B03636" w:rsidP="00BD2560"/>
    <w:p w14:paraId="610B4C9D" w14:textId="09871BE6" w:rsidR="00B03636" w:rsidRDefault="00B03636" w:rsidP="00BD2560"/>
    <w:p w14:paraId="1F45F982" w14:textId="5A81B77B" w:rsidR="00B03636" w:rsidRDefault="00B03636" w:rsidP="00BD2560"/>
    <w:p w14:paraId="3D68DFEC" w14:textId="7B632C55" w:rsidR="00B03636" w:rsidRDefault="00B03636" w:rsidP="00BD2560"/>
    <w:p w14:paraId="26A8C3A6" w14:textId="33667A11" w:rsidR="00B03636" w:rsidRDefault="00B03636" w:rsidP="00BD2560"/>
    <w:p w14:paraId="7D65B1F1" w14:textId="41686D9A" w:rsidR="00B03636" w:rsidRDefault="00B03636" w:rsidP="00BD2560"/>
    <w:p w14:paraId="5E417AF2" w14:textId="11167321" w:rsidR="00B03636" w:rsidRDefault="00B03636" w:rsidP="00BD2560"/>
    <w:p w14:paraId="254B6AF8" w14:textId="5953657D" w:rsidR="00B03636" w:rsidRDefault="00B03636" w:rsidP="00BD2560"/>
    <w:p w14:paraId="6F694B7E" w14:textId="35820DDF" w:rsidR="00B03636" w:rsidRDefault="00B03636" w:rsidP="00BD2560"/>
    <w:p w14:paraId="595AE978" w14:textId="77777777" w:rsidR="00B03636" w:rsidRDefault="00B03636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21A0045C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B3EEFE5" w14:textId="77777777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5885F32A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25CE7D55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7DAAEF01" w14:textId="77777777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12D3EECD" w14:textId="13622500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40FCEA85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77CFCD8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2E7A7DD" w14:textId="587ED312" w:rsidR="00BC5E32" w:rsidRDefault="00B03636" w:rsidP="00B03636">
      <w:pPr>
        <w:jc w:val="center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3682229" wp14:editId="1F3210A7">
            <wp:simplePos x="0" y="0"/>
            <wp:positionH relativeFrom="column">
              <wp:posOffset>611505</wp:posOffset>
            </wp:positionH>
            <wp:positionV relativeFrom="paragraph">
              <wp:posOffset>143510</wp:posOffset>
            </wp:positionV>
            <wp:extent cx="4646930" cy="3492500"/>
            <wp:effectExtent l="0" t="0" r="1270" b="0"/>
            <wp:wrapTight wrapText="bothSides">
              <wp:wrapPolygon edited="0">
                <wp:start x="0" y="0"/>
                <wp:lineTo x="0" y="21521"/>
                <wp:lineTo x="21547" y="21521"/>
                <wp:lineTo x="21547" y="0"/>
                <wp:lineTo x="0" y="0"/>
              </wp:wrapPolygon>
            </wp:wrapTight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B7BB" w14:textId="373A73F2" w:rsidR="00BC5E32" w:rsidRDefault="00BC5E32" w:rsidP="00714EE8"/>
    <w:p w14:paraId="27D850E2" w14:textId="1598678E" w:rsidR="00BC5E32" w:rsidRDefault="00BC5E32" w:rsidP="00714EE8"/>
    <w:p w14:paraId="12C95D39" w14:textId="520A14BE" w:rsidR="00B03636" w:rsidRDefault="00B03636" w:rsidP="00714EE8"/>
    <w:p w14:paraId="67CAB056" w14:textId="65DBC1FC" w:rsidR="00B03636" w:rsidRDefault="00B03636" w:rsidP="00714EE8"/>
    <w:p w14:paraId="3AADCC38" w14:textId="38805ADC" w:rsidR="00B03636" w:rsidRDefault="00B03636" w:rsidP="00714EE8"/>
    <w:p w14:paraId="2F2A6D95" w14:textId="09BAC7CC" w:rsidR="00B03636" w:rsidRDefault="00B03636" w:rsidP="00714EE8"/>
    <w:p w14:paraId="5D8F8857" w14:textId="666E6A63" w:rsidR="00B03636" w:rsidRDefault="00B03636" w:rsidP="00714EE8"/>
    <w:p w14:paraId="34F450AD" w14:textId="1BC7C83A" w:rsidR="00B03636" w:rsidRDefault="00B03636" w:rsidP="00714EE8"/>
    <w:p w14:paraId="5A592891" w14:textId="2976382A" w:rsidR="00B03636" w:rsidRDefault="00B03636" w:rsidP="00714EE8"/>
    <w:p w14:paraId="375575E8" w14:textId="6499062B" w:rsidR="00B03636" w:rsidRDefault="00B03636" w:rsidP="00714EE8"/>
    <w:p w14:paraId="5D8E84FF" w14:textId="11245E36" w:rsidR="00B03636" w:rsidRDefault="00B03636" w:rsidP="00714EE8"/>
    <w:p w14:paraId="3B3EF271" w14:textId="78E7B50F" w:rsidR="00B03636" w:rsidRDefault="00B03636" w:rsidP="00714EE8"/>
    <w:p w14:paraId="6C1A02BF" w14:textId="3456D55B" w:rsidR="00B03636" w:rsidRDefault="00B03636" w:rsidP="00714EE8"/>
    <w:p w14:paraId="0243DBF4" w14:textId="0059D598" w:rsidR="00B03636" w:rsidRDefault="00B03636" w:rsidP="00714EE8"/>
    <w:p w14:paraId="1163D34F" w14:textId="3DAE32D1" w:rsidR="00B03636" w:rsidRDefault="00B03636" w:rsidP="00714EE8"/>
    <w:p w14:paraId="0721B3A6" w14:textId="77777777" w:rsidR="00B03636" w:rsidRDefault="00B03636" w:rsidP="00714EE8"/>
    <w:p w14:paraId="3809CFE1" w14:textId="6B78C64C" w:rsidR="00B03636" w:rsidRDefault="00B03636" w:rsidP="00714EE8"/>
    <w:p w14:paraId="0AF6C707" w14:textId="77777777" w:rsidR="00B03636" w:rsidRDefault="00B03636" w:rsidP="00714EE8"/>
    <w:p w14:paraId="3DC3BBAF" w14:textId="19040A22" w:rsidR="00B03636" w:rsidRDefault="00B03636" w:rsidP="00714EE8"/>
    <w:p w14:paraId="4B0580DC" w14:textId="77777777" w:rsidR="00B03636" w:rsidRDefault="00B03636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472AE6A9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0A3C0AC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152366C5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0A2A56B5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154D07A4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53DFB131" w14:textId="588ADC46" w:rsidR="00BD2560" w:rsidRDefault="00BD2560" w:rsidP="00714EE8"/>
    <w:p w14:paraId="479D8FCC" w14:textId="77777777" w:rsidR="00BD2560" w:rsidRDefault="00BD2560" w:rsidP="00BD2560">
      <w:pPr>
        <w:pStyle w:val="Heading3"/>
      </w:pPr>
      <w:r>
        <w:t>Power Sweep</w:t>
      </w:r>
      <w:r w:rsidR="00D76F32">
        <w:t xml:space="preserve"> (Complete Link)</w:t>
      </w:r>
      <w:r>
        <w:t>:</w:t>
      </w:r>
    </w:p>
    <w:p w14:paraId="02A26DA3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4BA0933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2C54C89A" w14:textId="77777777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037A0A8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A3D6D17" w14:textId="77777777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518EF4B4" w14:textId="77777777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744E8610" w14:textId="77777777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2DC729E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BF19F8C" w14:textId="77777777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7F82AFE6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53A2F613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4C9FEF3E" w14:textId="6CBB79A0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48E84371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2EA9F351" w14:textId="567A44DE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117017CD" w14:textId="6F35F11F" w:rsidR="00BD2560" w:rsidRDefault="00C04CAC" w:rsidP="00714EE8">
      <w:r>
        <w:rPr>
          <w:noProof/>
        </w:rPr>
        <w:drawing>
          <wp:anchor distT="0" distB="0" distL="114300" distR="114300" simplePos="0" relativeHeight="251680768" behindDoc="1" locked="0" layoutInCell="1" allowOverlap="1" wp14:anchorId="66954E63" wp14:editId="4D1F07FF">
            <wp:simplePos x="0" y="0"/>
            <wp:positionH relativeFrom="column">
              <wp:posOffset>979805</wp:posOffset>
            </wp:positionH>
            <wp:positionV relativeFrom="paragraph">
              <wp:posOffset>37465</wp:posOffset>
            </wp:positionV>
            <wp:extent cx="3822700" cy="2871470"/>
            <wp:effectExtent l="0" t="0" r="0" b="0"/>
            <wp:wrapTight wrapText="bothSides">
              <wp:wrapPolygon edited="0">
                <wp:start x="0" y="0"/>
                <wp:lineTo x="0" y="21495"/>
                <wp:lineTo x="21528" y="21495"/>
                <wp:lineTo x="21528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DCD78" w14:textId="7FAE6EA5" w:rsidR="00BD2560" w:rsidRDefault="00BD2560" w:rsidP="00714EE8"/>
    <w:p w14:paraId="07D03EB4" w14:textId="43B109B1" w:rsidR="00BD2560" w:rsidRDefault="00BD2560" w:rsidP="00714EE8"/>
    <w:p w14:paraId="5B022527" w14:textId="6794167D" w:rsidR="00BD2560" w:rsidRDefault="00BD2560" w:rsidP="00714EE8"/>
    <w:p w14:paraId="7C5837FC" w14:textId="03FCF01A" w:rsidR="00BD2560" w:rsidRDefault="00BD2560" w:rsidP="00714EE8"/>
    <w:p w14:paraId="5F68B130" w14:textId="06C3B408" w:rsidR="00BD2560" w:rsidRDefault="00BD2560" w:rsidP="00714EE8"/>
    <w:p w14:paraId="4E6254FB" w14:textId="0C9C0DE5" w:rsidR="00BD2560" w:rsidRDefault="00BD2560" w:rsidP="00714EE8"/>
    <w:p w14:paraId="2D62F328" w14:textId="6EC29DCE" w:rsidR="00BD2560" w:rsidRDefault="00BD2560" w:rsidP="00714EE8"/>
    <w:p w14:paraId="4817146E" w14:textId="773F192B" w:rsidR="004218B5" w:rsidRDefault="004218B5" w:rsidP="00714EE8"/>
    <w:p w14:paraId="3877A411" w14:textId="4DB8E9DC" w:rsidR="004218B5" w:rsidRDefault="004218B5" w:rsidP="00714EE8"/>
    <w:p w14:paraId="60DDED6D" w14:textId="7659833D" w:rsidR="004218B5" w:rsidRDefault="004218B5" w:rsidP="00714EE8"/>
    <w:p w14:paraId="3CEA52DA" w14:textId="77777777" w:rsidR="004218B5" w:rsidRDefault="004218B5" w:rsidP="00714EE8"/>
    <w:p w14:paraId="04795063" w14:textId="77777777" w:rsidR="004218B5" w:rsidRDefault="004218B5" w:rsidP="00714EE8"/>
    <w:p w14:paraId="3D0D9B9D" w14:textId="2CC5396E" w:rsidR="004218B5" w:rsidRDefault="004218B5" w:rsidP="00714EE8"/>
    <w:p w14:paraId="253907A8" w14:textId="17E77194" w:rsidR="00C04CAC" w:rsidRDefault="00C04CAC" w:rsidP="00714EE8"/>
    <w:p w14:paraId="4E17B1F9" w14:textId="5B91CD48" w:rsidR="004218B5" w:rsidRDefault="004218B5" w:rsidP="00714EE8"/>
    <w:tbl>
      <w:tblPr>
        <w:tblStyle w:val="PlainTable1"/>
        <w:tblpPr w:leftFromText="180" w:rightFromText="180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04CAC" w14:paraId="19FDB946" w14:textId="77777777" w:rsidTr="00C04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2417AFB" w14:textId="77777777" w:rsidR="00C04CAC" w:rsidRDefault="00C04CAC" w:rsidP="00C04CAC">
            <w:r>
              <w:t xml:space="preserve">Compression point: </w:t>
            </w:r>
          </w:p>
        </w:tc>
        <w:tc>
          <w:tcPr>
            <w:tcW w:w="2264" w:type="dxa"/>
          </w:tcPr>
          <w:p w14:paraId="75179FE2" w14:textId="77777777" w:rsidR="00C04CAC" w:rsidRDefault="00C04CAC" w:rsidP="00C04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265DA3DA" w14:textId="77777777" w:rsidR="00C04CAC" w:rsidRDefault="00C04CAC" w:rsidP="00C04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7163BAAF" w14:textId="77777777" w:rsidR="00C04CAC" w:rsidRDefault="00C04CAC" w:rsidP="00C04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rPr>
                <w:b w:val="0"/>
                <w:color w:val="00B050"/>
              </w:rPr>
              <w:sym w:font="Wingdings" w:char="F0FE"/>
            </w:r>
          </w:p>
        </w:tc>
      </w:tr>
    </w:tbl>
    <w:p w14:paraId="1DDB5285" w14:textId="29D520B4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5A4FA968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01F976D0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3D22DC31" w14:textId="70546CEF" w:rsidR="00BD2560" w:rsidRDefault="00C04CAC" w:rsidP="00714EE8">
      <w:r>
        <w:rPr>
          <w:noProof/>
        </w:rPr>
        <w:drawing>
          <wp:anchor distT="0" distB="0" distL="114300" distR="114300" simplePos="0" relativeHeight="251681792" behindDoc="1" locked="0" layoutInCell="1" allowOverlap="1" wp14:anchorId="6CE0F473" wp14:editId="0C123FB4">
            <wp:simplePos x="0" y="0"/>
            <wp:positionH relativeFrom="column">
              <wp:posOffset>974725</wp:posOffset>
            </wp:positionH>
            <wp:positionV relativeFrom="paragraph">
              <wp:posOffset>42545</wp:posOffset>
            </wp:positionV>
            <wp:extent cx="3903980" cy="2933700"/>
            <wp:effectExtent l="0" t="0" r="0" b="0"/>
            <wp:wrapTight wrapText="bothSides">
              <wp:wrapPolygon edited="0">
                <wp:start x="0" y="0"/>
                <wp:lineTo x="0" y="21506"/>
                <wp:lineTo x="21502" y="21506"/>
                <wp:lineTo x="21502" y="0"/>
                <wp:lineTo x="0" y="0"/>
              </wp:wrapPolygon>
            </wp:wrapTight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6135F" w14:textId="6D20BD63" w:rsidR="00BD2560" w:rsidRDefault="00BD2560" w:rsidP="00714EE8"/>
    <w:p w14:paraId="50021FF8" w14:textId="45E23936" w:rsidR="004218B5" w:rsidRDefault="004218B5" w:rsidP="00714EE8"/>
    <w:p w14:paraId="7C913BB1" w14:textId="7429E7A4" w:rsidR="004218B5" w:rsidRDefault="004218B5" w:rsidP="00714EE8"/>
    <w:p w14:paraId="6AABE3E5" w14:textId="11F771DE" w:rsidR="004218B5" w:rsidRDefault="004218B5" w:rsidP="00714EE8"/>
    <w:p w14:paraId="5F52A5ED" w14:textId="70DEE2F8" w:rsidR="004218B5" w:rsidRDefault="004218B5" w:rsidP="00714EE8"/>
    <w:p w14:paraId="00B457DB" w14:textId="16E248F8" w:rsidR="004218B5" w:rsidRDefault="004218B5" w:rsidP="00714EE8"/>
    <w:p w14:paraId="219B2F79" w14:textId="167E7DCE" w:rsidR="004218B5" w:rsidRDefault="004218B5" w:rsidP="00714EE8"/>
    <w:p w14:paraId="5978F04D" w14:textId="4212B276" w:rsidR="004218B5" w:rsidRDefault="004218B5" w:rsidP="00714EE8"/>
    <w:p w14:paraId="0FA799EC" w14:textId="5AD503A6" w:rsidR="004218B5" w:rsidRDefault="004218B5" w:rsidP="00714EE8"/>
    <w:p w14:paraId="2BC8A9BC" w14:textId="40A95B03" w:rsidR="004218B5" w:rsidRDefault="004218B5" w:rsidP="00714EE8"/>
    <w:p w14:paraId="4C245136" w14:textId="77777777" w:rsidR="004218B5" w:rsidRDefault="004218B5" w:rsidP="00714EE8"/>
    <w:p w14:paraId="284C5C23" w14:textId="77777777" w:rsidR="004218B5" w:rsidRDefault="004218B5" w:rsidP="00714EE8"/>
    <w:p w14:paraId="14776430" w14:textId="77777777" w:rsidR="004218B5" w:rsidRDefault="004218B5" w:rsidP="00714EE8"/>
    <w:p w14:paraId="434B4520" w14:textId="77777777" w:rsidR="004218B5" w:rsidRDefault="004218B5" w:rsidP="00714EE8"/>
    <w:p w14:paraId="39A7C59A" w14:textId="77777777" w:rsidR="00BD2560" w:rsidRDefault="00BD2560" w:rsidP="00714EE8"/>
    <w:p w14:paraId="74546AC7" w14:textId="77777777" w:rsidR="00BD2560" w:rsidRDefault="00BD2560" w:rsidP="00714EE8"/>
    <w:p w14:paraId="6591393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61802800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4D0CF6" w14:textId="77777777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19F6F74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2787A2A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52F37945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C8B8356" w14:textId="77777777" w:rsidR="00BD2560" w:rsidRDefault="00BD2560">
      <w:r>
        <w:br w:type="page"/>
      </w:r>
    </w:p>
    <w:p w14:paraId="5F3A2CF8" w14:textId="77777777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55DBFECF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53B4BE2A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CB276F" w14:textId="77777777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09CD94A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7F04060" w14:textId="77777777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36E28B07" w14:textId="77777777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2BFC5174" w14:textId="7777777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404DB98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ECD79E7" w14:textId="77777777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1BCA7095" w14:textId="77777777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00D4439F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DA40EE7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6A32E5BA" w14:textId="7777777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5D719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C7C4C" w14:textId="77777777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7A995B47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84FB3AB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54AC9125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B49131A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3D6EC468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38898382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A85291B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186DE6F" w14:textId="77777777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0FF1D5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4BD6A58" w14:textId="77777777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1A59673" w14:textId="5E32C7BB" w:rsidR="00E745FC" w:rsidRPr="00C16125" w:rsidRDefault="00C94BFC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F76691">
              <w:rPr>
                <w:color w:val="00B050"/>
              </w:rPr>
              <w:t>3.</w:t>
            </w:r>
            <w:r w:rsidR="00D2029A">
              <w:rPr>
                <w:color w:val="00B050"/>
              </w:rPr>
              <w:t>0</w:t>
            </w:r>
          </w:p>
        </w:tc>
      </w:tr>
      <w:tr w:rsidR="00E745FC" w14:paraId="33DB7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86E1E1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7942B6F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A533218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B5845C" w14:textId="77777777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2A37564" w14:textId="634F580E" w:rsidR="00E745FC" w:rsidRPr="00C16125" w:rsidRDefault="000955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D2029A">
              <w:rPr>
                <w:color w:val="00B050"/>
              </w:rPr>
              <w:t>2.9</w:t>
            </w:r>
          </w:p>
        </w:tc>
      </w:tr>
      <w:tr w:rsidR="00E745FC" w14:paraId="41DBF1A9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49CD0E7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0F06EC43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7A27E9D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4FE01052" w14:textId="77777777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1DEF7F9" w14:textId="237B1524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F76691">
              <w:rPr>
                <w:color w:val="00B050"/>
              </w:rPr>
              <w:t>1.</w:t>
            </w:r>
            <w:r w:rsidR="00D2029A">
              <w:rPr>
                <w:color w:val="00B050"/>
              </w:rPr>
              <w:t>9</w:t>
            </w:r>
          </w:p>
        </w:tc>
      </w:tr>
      <w:tr w:rsidR="00E745FC" w14:paraId="4976062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DD2B0F2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06DAF182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6FC78B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346E5A2" w14:textId="45AA6724" w:rsidR="00E745FC" w:rsidRPr="00C16125" w:rsidRDefault="00F7669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E42BEE" w14:textId="5DA18E45" w:rsidR="00E745FC" w:rsidRPr="00C16125" w:rsidRDefault="00F7669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</w:t>
            </w:r>
            <w:r w:rsidR="00D2029A">
              <w:rPr>
                <w:color w:val="00B050"/>
              </w:rPr>
              <w:t>6</w:t>
            </w:r>
          </w:p>
        </w:tc>
      </w:tr>
      <w:tr w:rsidR="00E745FC" w14:paraId="04F686F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FD6E4F4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021A35DE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291353A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7B3D906" w14:textId="157D7486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76691">
              <w:rPr>
                <w:color w:val="00B050"/>
              </w:rPr>
              <w:t>8</w:t>
            </w:r>
            <w:r w:rsidR="00D2029A">
              <w:rPr>
                <w:color w:val="00B050"/>
              </w:rPr>
              <w:t>467</w:t>
            </w:r>
          </w:p>
        </w:tc>
        <w:tc>
          <w:tcPr>
            <w:tcW w:w="1812" w:type="dxa"/>
          </w:tcPr>
          <w:p w14:paraId="29999BB0" w14:textId="52D86A9B" w:rsidR="00E745FC" w:rsidRPr="00C16125" w:rsidRDefault="00F7669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</w:t>
            </w:r>
            <w:r w:rsidR="00D2029A">
              <w:rPr>
                <w:color w:val="00B050"/>
              </w:rPr>
              <w:t>7</w:t>
            </w:r>
          </w:p>
        </w:tc>
      </w:tr>
      <w:tr w:rsidR="00E745FC" w14:paraId="788E593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0A50F13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573FEEBE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B6DA9F" w14:textId="77777777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3EDE4C5" w14:textId="5C1C61D7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D2029A">
              <w:rPr>
                <w:color w:val="00B050"/>
              </w:rPr>
              <w:t>6879</w:t>
            </w:r>
          </w:p>
        </w:tc>
        <w:tc>
          <w:tcPr>
            <w:tcW w:w="1812" w:type="dxa"/>
          </w:tcPr>
          <w:p w14:paraId="386E3FB2" w14:textId="75B9AF60" w:rsidR="00E745FC" w:rsidRPr="00C16125" w:rsidRDefault="00F7669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</w:t>
            </w:r>
            <w:r w:rsidR="00D2029A">
              <w:rPr>
                <w:color w:val="00B050"/>
              </w:rPr>
              <w:t>9</w:t>
            </w:r>
          </w:p>
        </w:tc>
      </w:tr>
      <w:tr w:rsidR="00E745FC" w14:paraId="75831BB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02879A" w14:textId="77777777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18DDF5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907F6FE" w14:textId="77777777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19B32D6" w14:textId="74617F6F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F76691">
              <w:rPr>
                <w:color w:val="00B050"/>
              </w:rPr>
              <w:t>3</w:t>
            </w:r>
            <w:r w:rsidR="00D2029A">
              <w:rPr>
                <w:color w:val="00B050"/>
              </w:rPr>
              <w:t>802</w:t>
            </w:r>
          </w:p>
        </w:tc>
        <w:tc>
          <w:tcPr>
            <w:tcW w:w="1812" w:type="dxa"/>
          </w:tcPr>
          <w:p w14:paraId="29F9F6F0" w14:textId="35D4D503" w:rsidR="00E745FC" w:rsidRPr="00C16125" w:rsidRDefault="00F7669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D2029A">
              <w:rPr>
                <w:color w:val="00B050"/>
              </w:rPr>
              <w:t>6</w:t>
            </w:r>
          </w:p>
        </w:tc>
      </w:tr>
      <w:tr w:rsidR="00A275FD" w14:paraId="3391A81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1CA5295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9CEEC95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56CA6C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6A07736" w14:textId="2766367E" w:rsidR="00A275FD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</w:t>
            </w:r>
            <w:r w:rsidR="00F76691">
              <w:rPr>
                <w:color w:val="00B050"/>
              </w:rPr>
              <w:t>.</w:t>
            </w:r>
            <w:r w:rsidR="00D2029A">
              <w:rPr>
                <w:color w:val="00B050"/>
              </w:rPr>
              <w:t>2125</w:t>
            </w:r>
          </w:p>
        </w:tc>
        <w:tc>
          <w:tcPr>
            <w:tcW w:w="1812" w:type="dxa"/>
          </w:tcPr>
          <w:p w14:paraId="450A34A0" w14:textId="141D5E6C" w:rsidR="00A275FD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D2029A">
              <w:rPr>
                <w:color w:val="00B050"/>
              </w:rPr>
              <w:t>2.4</w:t>
            </w:r>
          </w:p>
        </w:tc>
      </w:tr>
      <w:tr w:rsidR="00A275FD" w14:paraId="17F6DED4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E9EBD1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A08A7FD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9216084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08065FF" w14:textId="3E4A2598" w:rsidR="00A275FD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D2029A">
              <w:rPr>
                <w:color w:val="00B050"/>
              </w:rPr>
              <w:t>1052</w:t>
            </w:r>
          </w:p>
        </w:tc>
        <w:tc>
          <w:tcPr>
            <w:tcW w:w="1812" w:type="dxa"/>
          </w:tcPr>
          <w:p w14:paraId="58D5AA66" w14:textId="2A8869C3" w:rsidR="00A275FD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D2029A">
              <w:rPr>
                <w:color w:val="00B050"/>
              </w:rPr>
              <w:t>5.9</w:t>
            </w:r>
          </w:p>
        </w:tc>
      </w:tr>
      <w:tr w:rsidR="00A275FD" w14:paraId="5ABBF30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4CF2CCD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4AF6A0BE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28184FE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DD7FAA8" w14:textId="15C4E629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D2029A">
              <w:rPr>
                <w:color w:val="00B050"/>
              </w:rPr>
              <w:t>558</w:t>
            </w:r>
          </w:p>
        </w:tc>
        <w:tc>
          <w:tcPr>
            <w:tcW w:w="1812" w:type="dxa"/>
          </w:tcPr>
          <w:p w14:paraId="11B7FEF0" w14:textId="7B57EEAC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D2029A">
              <w:rPr>
                <w:color w:val="00B050"/>
              </w:rPr>
              <w:t>8.8</w:t>
            </w:r>
          </w:p>
        </w:tc>
      </w:tr>
      <w:tr w:rsidR="00A275FD" w14:paraId="103467E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68774A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DB540D9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D85C57C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F5FB3D" w14:textId="15B09937" w:rsidR="00A275FD" w:rsidRPr="00C16125" w:rsidRDefault="004F3A4B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F76691">
              <w:rPr>
                <w:color w:val="00B050"/>
              </w:rPr>
              <w:t>2</w:t>
            </w:r>
            <w:r w:rsidR="00D2029A">
              <w:rPr>
                <w:color w:val="00B050"/>
              </w:rPr>
              <w:t>89</w:t>
            </w:r>
          </w:p>
        </w:tc>
        <w:tc>
          <w:tcPr>
            <w:tcW w:w="1812" w:type="dxa"/>
          </w:tcPr>
          <w:p w14:paraId="1AB44128" w14:textId="70E560D3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D2029A">
              <w:rPr>
                <w:color w:val="00B050"/>
              </w:rPr>
              <w:t>1.9</w:t>
            </w:r>
          </w:p>
        </w:tc>
      </w:tr>
      <w:tr w:rsidR="00A275FD" w14:paraId="0413A9BA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5822676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D0A6325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028A59F6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A9EBD7" w14:textId="23A20EC1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3B5899">
              <w:rPr>
                <w:color w:val="00B050"/>
              </w:rPr>
              <w:t>153</w:t>
            </w:r>
          </w:p>
        </w:tc>
        <w:tc>
          <w:tcPr>
            <w:tcW w:w="1812" w:type="dxa"/>
          </w:tcPr>
          <w:p w14:paraId="61C956CC" w14:textId="6BCC3A5E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3B5899">
              <w:rPr>
                <w:color w:val="00B050"/>
              </w:rPr>
              <w:t>4.8</w:t>
            </w:r>
          </w:p>
        </w:tc>
      </w:tr>
      <w:tr w:rsidR="00A275FD" w14:paraId="71EA19C8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630157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4E3725FF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4B974BD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9C05871" w14:textId="744CA394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B5899">
              <w:rPr>
                <w:color w:val="00B050"/>
              </w:rPr>
              <w:t>82</w:t>
            </w:r>
          </w:p>
        </w:tc>
        <w:tc>
          <w:tcPr>
            <w:tcW w:w="1812" w:type="dxa"/>
          </w:tcPr>
          <w:p w14:paraId="730DC276" w14:textId="514D9F81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3B5899">
              <w:rPr>
                <w:color w:val="00B050"/>
              </w:rPr>
              <w:t>7.8</w:t>
            </w:r>
          </w:p>
        </w:tc>
      </w:tr>
      <w:tr w:rsidR="00A275FD" w14:paraId="75EA85A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EC03AB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45559442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F257958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BAD2F36" w14:textId="06ADBAB2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76691">
              <w:rPr>
                <w:color w:val="00B050"/>
              </w:rPr>
              <w:t>4</w:t>
            </w:r>
            <w:r w:rsidR="003B5899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1DF90967" w14:textId="1B3A03EA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F76691">
              <w:rPr>
                <w:color w:val="00B050"/>
              </w:rPr>
              <w:t>1.</w:t>
            </w:r>
            <w:r w:rsidR="003B5899">
              <w:rPr>
                <w:color w:val="00B050"/>
              </w:rPr>
              <w:t>1</w:t>
            </w:r>
          </w:p>
        </w:tc>
      </w:tr>
      <w:tr w:rsidR="00A275FD" w14:paraId="5C75E614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115BA85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9A16757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066B71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154AB30" w14:textId="76FEC26F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557282">
              <w:rPr>
                <w:color w:val="00B050"/>
              </w:rPr>
              <w:t>02</w:t>
            </w:r>
            <w:r w:rsidR="003B5899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383821CF" w14:textId="09C931EF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F76691">
              <w:rPr>
                <w:color w:val="00B050"/>
              </w:rPr>
              <w:t>4.</w:t>
            </w:r>
            <w:r w:rsidR="003B5899">
              <w:rPr>
                <w:color w:val="00B050"/>
              </w:rPr>
              <w:t>1</w:t>
            </w:r>
          </w:p>
        </w:tc>
      </w:tr>
      <w:tr w:rsidR="00A275FD" w14:paraId="2C2C39EC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086BFA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232014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69252F7" w14:textId="7777777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685B44E" w14:textId="13281861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76691">
              <w:rPr>
                <w:color w:val="00B050"/>
              </w:rPr>
              <w:t>1</w:t>
            </w:r>
            <w:r w:rsidR="003B5899">
              <w:rPr>
                <w:color w:val="00B050"/>
              </w:rPr>
              <w:t>9</w:t>
            </w:r>
          </w:p>
        </w:tc>
        <w:tc>
          <w:tcPr>
            <w:tcW w:w="1812" w:type="dxa"/>
          </w:tcPr>
          <w:p w14:paraId="026307BB" w14:textId="50EC2BBD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F76691">
              <w:rPr>
                <w:color w:val="00B050"/>
              </w:rPr>
              <w:t>7.</w:t>
            </w:r>
            <w:r w:rsidR="003B5899">
              <w:rPr>
                <w:color w:val="00B050"/>
              </w:rPr>
              <w:t>0</w:t>
            </w:r>
          </w:p>
        </w:tc>
      </w:tr>
      <w:tr w:rsidR="00A275FD" w14:paraId="3C17A10C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7B6D3ED" w14:textId="7777777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BECF69F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CBE358F" w14:textId="77777777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8199C45" w14:textId="4686A24D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1</w:t>
            </w:r>
            <w:r w:rsidR="00F76691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498CDD6E" w14:textId="229CB225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F76691">
              <w:rPr>
                <w:color w:val="00B050"/>
              </w:rPr>
              <w:t>30.</w:t>
            </w:r>
            <w:r w:rsidR="003B5899">
              <w:rPr>
                <w:color w:val="00B050"/>
              </w:rPr>
              <w:t>2</w:t>
            </w:r>
          </w:p>
        </w:tc>
      </w:tr>
      <w:tr w:rsidR="0014614F" w14:paraId="0763EF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18A2C43" w14:textId="77777777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5CD0FD8D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589BE3C3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F7D8C00" w14:textId="7AEAAABA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557282">
              <w:rPr>
                <w:color w:val="00B050"/>
              </w:rPr>
              <w:t>1</w:t>
            </w:r>
            <w:r w:rsidR="003B5899">
              <w:rPr>
                <w:color w:val="00B050"/>
              </w:rPr>
              <w:t>2</w:t>
            </w:r>
          </w:p>
        </w:tc>
        <w:tc>
          <w:tcPr>
            <w:tcW w:w="1812" w:type="dxa"/>
          </w:tcPr>
          <w:p w14:paraId="3E70C5E0" w14:textId="3E291F95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F76691">
              <w:rPr>
                <w:color w:val="00B050"/>
              </w:rPr>
              <w:t>3.</w:t>
            </w:r>
            <w:r w:rsidR="003B5899">
              <w:rPr>
                <w:color w:val="00B050"/>
              </w:rPr>
              <w:t>3</w:t>
            </w:r>
          </w:p>
        </w:tc>
      </w:tr>
      <w:tr w:rsidR="0014614F" w14:paraId="55FBBEBD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DB7228" w14:textId="77777777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40B73615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FA29D64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2C7CF665" w14:textId="67FD45D5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557282">
              <w:rPr>
                <w:color w:val="00B050"/>
              </w:rPr>
              <w:t>01</w:t>
            </w:r>
            <w:r w:rsidR="003B5899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51055E34" w14:textId="2D5B3D5D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3B5899">
              <w:rPr>
                <w:color w:val="00B050"/>
              </w:rPr>
              <w:t>5.9</w:t>
            </w:r>
          </w:p>
        </w:tc>
      </w:tr>
      <w:tr w:rsidR="0014614F" w14:paraId="1050ABCC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5D14E4C" w14:textId="77777777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39B59A31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6E928D0" w14:textId="7777777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39CF7354" w14:textId="09F5F535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557282">
              <w:rPr>
                <w:color w:val="00B050"/>
              </w:rPr>
              <w:t>1</w:t>
            </w:r>
            <w:r w:rsidR="00F76691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66882718" w14:textId="04199A68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F76691">
              <w:rPr>
                <w:color w:val="00B050"/>
              </w:rPr>
              <w:t>8.</w:t>
            </w:r>
            <w:r w:rsidR="003B5899">
              <w:rPr>
                <w:color w:val="00B050"/>
              </w:rPr>
              <w:t>3</w:t>
            </w:r>
          </w:p>
        </w:tc>
      </w:tr>
      <w:tr w:rsidR="0014614F" w14:paraId="2AD934F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DB700E" w14:textId="77777777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5A666C60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6588DEC" w14:textId="77777777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E49688F" w14:textId="748A5CC3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524EEC">
              <w:rPr>
                <w:color w:val="00B050"/>
              </w:rPr>
              <w:t>1</w:t>
            </w:r>
            <w:r w:rsidR="003B5899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513CF6E9" w14:textId="6C22699A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</w:t>
            </w:r>
            <w:r w:rsidR="003B5899">
              <w:rPr>
                <w:color w:val="00B050"/>
              </w:rPr>
              <w:t>0.6</w:t>
            </w:r>
          </w:p>
        </w:tc>
      </w:tr>
    </w:tbl>
    <w:p w14:paraId="69D2C0C6" w14:textId="77777777" w:rsidR="00BD2560" w:rsidRDefault="00BD2560" w:rsidP="00714EE8"/>
    <w:p w14:paraId="553A573A" w14:textId="77777777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0B292614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A312A1B" w14:textId="77777777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186FCC7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4A67FB1" w14:textId="77777777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427D8C8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65841D9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384378A3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40414A7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7B9904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77EA26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6CC73CAF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065E5A9F" w14:textId="7777777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2142C4E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6FE4E2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09AC8DB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BC66B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4608477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6AAC4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2034B64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61ACE9B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7867E" w14:textId="77777777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7F3F3D5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820AA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82BECD6" w14:textId="77777777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829ABB4" w14:textId="12BA7FBF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70586E">
              <w:rPr>
                <w:color w:val="00B050"/>
              </w:rPr>
              <w:t>1.</w:t>
            </w:r>
            <w:r w:rsidR="003B5899">
              <w:rPr>
                <w:color w:val="00B050"/>
              </w:rPr>
              <w:t>4</w:t>
            </w:r>
          </w:p>
        </w:tc>
      </w:tr>
      <w:tr w:rsidR="0074014E" w14:paraId="247CE25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18DE1D9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1E24A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E7157A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6D3BE5F3" w14:textId="77777777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DF17E09" w14:textId="4D9F314C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</w:t>
            </w:r>
            <w:r w:rsidR="0070586E">
              <w:rPr>
                <w:color w:val="00B050"/>
              </w:rPr>
              <w:t>.</w:t>
            </w:r>
            <w:r w:rsidR="003B5899">
              <w:rPr>
                <w:color w:val="00B050"/>
              </w:rPr>
              <w:t>4</w:t>
            </w:r>
          </w:p>
        </w:tc>
      </w:tr>
      <w:tr w:rsidR="0074014E" w14:paraId="5955ED0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03A02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424111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B0BB8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25163262" w14:textId="77777777" w:rsidR="0074014E" w:rsidRPr="00F301DB" w:rsidRDefault="00D7671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F97B05E" w14:textId="507BBC13" w:rsidR="0074014E" w:rsidRPr="00F301DB" w:rsidRDefault="007058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</w:t>
            </w:r>
            <w:r w:rsidR="009D75A5">
              <w:rPr>
                <w:color w:val="00B050"/>
              </w:rPr>
              <w:t>8</w:t>
            </w:r>
          </w:p>
        </w:tc>
      </w:tr>
      <w:tr w:rsidR="0074014E" w14:paraId="4DBF12D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072E81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33E2C7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33DC6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4015974" w14:textId="2187A236" w:rsidR="0074014E" w:rsidRPr="00F301DB" w:rsidRDefault="00A55F6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2D197F2" w14:textId="08E0EDCF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</w:t>
            </w:r>
            <w:r w:rsidR="009D75A5">
              <w:rPr>
                <w:color w:val="00B050"/>
              </w:rPr>
              <w:t>7</w:t>
            </w:r>
          </w:p>
        </w:tc>
      </w:tr>
      <w:tr w:rsidR="0074014E" w14:paraId="461058D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64228C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3234B5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C0EE5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0297CFAE" w14:textId="461A090A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A55F66">
              <w:rPr>
                <w:color w:val="00B050"/>
              </w:rPr>
              <w:t>8</w:t>
            </w:r>
            <w:r w:rsidR="009D75A5">
              <w:rPr>
                <w:color w:val="00B050"/>
              </w:rPr>
              <w:t>466</w:t>
            </w:r>
          </w:p>
        </w:tc>
        <w:tc>
          <w:tcPr>
            <w:tcW w:w="1812" w:type="dxa"/>
          </w:tcPr>
          <w:p w14:paraId="1506EF20" w14:textId="7DF674D8" w:rsidR="0074014E" w:rsidRPr="00F301DB" w:rsidRDefault="009D75A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326F0169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2D4C7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DBE7B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5654F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E057132" w14:textId="2A577D40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D75A5">
              <w:rPr>
                <w:color w:val="00B050"/>
              </w:rPr>
              <w:t>6066</w:t>
            </w:r>
          </w:p>
        </w:tc>
        <w:tc>
          <w:tcPr>
            <w:tcW w:w="1812" w:type="dxa"/>
          </w:tcPr>
          <w:p w14:paraId="61D48E96" w14:textId="734E1CF5" w:rsidR="0074014E" w:rsidRPr="00F301DB" w:rsidRDefault="009D75A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462D2A1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95E8B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D0DB0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149B5B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53CCEEBE" w14:textId="63259CB7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D75A5">
              <w:rPr>
                <w:color w:val="00B050"/>
              </w:rPr>
              <w:t>3295</w:t>
            </w:r>
          </w:p>
        </w:tc>
        <w:tc>
          <w:tcPr>
            <w:tcW w:w="1812" w:type="dxa"/>
          </w:tcPr>
          <w:p w14:paraId="77EFD0E0" w14:textId="52ADE8AA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9D75A5">
              <w:rPr>
                <w:color w:val="00B050"/>
              </w:rPr>
              <w:t>1.6</w:t>
            </w:r>
          </w:p>
        </w:tc>
      </w:tr>
      <w:tr w:rsidR="0074014E" w14:paraId="2B1123F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DB5ADC5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DD835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A88A47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1B7CCB" w14:textId="36334CBD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D75A5">
              <w:rPr>
                <w:color w:val="00B050"/>
              </w:rPr>
              <w:t>1809</w:t>
            </w:r>
          </w:p>
        </w:tc>
        <w:tc>
          <w:tcPr>
            <w:tcW w:w="1812" w:type="dxa"/>
          </w:tcPr>
          <w:p w14:paraId="248F5DE0" w14:textId="34763180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9D75A5">
              <w:rPr>
                <w:color w:val="00B050"/>
              </w:rPr>
              <w:t>4.5</w:t>
            </w:r>
          </w:p>
        </w:tc>
      </w:tr>
      <w:tr w:rsidR="0074014E" w14:paraId="7AEFAFD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9D2FB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83C64C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6FF33CA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6B8187" w14:textId="3204847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D75A5">
              <w:rPr>
                <w:color w:val="00B050"/>
              </w:rPr>
              <w:t>0940</w:t>
            </w:r>
          </w:p>
        </w:tc>
        <w:tc>
          <w:tcPr>
            <w:tcW w:w="1812" w:type="dxa"/>
          </w:tcPr>
          <w:p w14:paraId="7454F95F" w14:textId="69CB352B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9D75A5">
              <w:rPr>
                <w:color w:val="00B050"/>
              </w:rPr>
              <w:t>7.5</w:t>
            </w:r>
          </w:p>
        </w:tc>
      </w:tr>
      <w:tr w:rsidR="0074014E" w14:paraId="2819AC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839AE89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7E9991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7A38A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0F082B" w14:textId="36D4803B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9D75A5">
              <w:rPr>
                <w:color w:val="00B050"/>
              </w:rPr>
              <w:t>476</w:t>
            </w:r>
          </w:p>
        </w:tc>
        <w:tc>
          <w:tcPr>
            <w:tcW w:w="1812" w:type="dxa"/>
          </w:tcPr>
          <w:p w14:paraId="73B955B3" w14:textId="29191E2E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9D75A5">
              <w:rPr>
                <w:color w:val="00B050"/>
              </w:rPr>
              <w:t>0.6</w:t>
            </w:r>
          </w:p>
        </w:tc>
      </w:tr>
      <w:tr w:rsidR="0074014E" w14:paraId="6DFD6541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BF91AA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E7F79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B62ADB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AEC16F" w14:textId="2EA9E6E3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9D75A5">
              <w:rPr>
                <w:color w:val="00B050"/>
              </w:rPr>
              <w:t>249</w:t>
            </w:r>
          </w:p>
        </w:tc>
        <w:tc>
          <w:tcPr>
            <w:tcW w:w="1812" w:type="dxa"/>
          </w:tcPr>
          <w:p w14:paraId="523FA081" w14:textId="6B72358F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9D75A5">
              <w:rPr>
                <w:color w:val="00B050"/>
              </w:rPr>
              <w:t>3.5</w:t>
            </w:r>
          </w:p>
        </w:tc>
      </w:tr>
      <w:tr w:rsidR="0074014E" w14:paraId="4B0CBDA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D225A2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9E8BD5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B592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0AF9F9D" w14:textId="273E85E4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41B27">
              <w:rPr>
                <w:color w:val="00B050"/>
              </w:rPr>
              <w:t>1</w:t>
            </w:r>
            <w:r w:rsidR="009D75A5">
              <w:rPr>
                <w:color w:val="00B050"/>
              </w:rPr>
              <w:t>29</w:t>
            </w:r>
          </w:p>
        </w:tc>
        <w:tc>
          <w:tcPr>
            <w:tcW w:w="1812" w:type="dxa"/>
          </w:tcPr>
          <w:p w14:paraId="0C8AFCB1" w14:textId="7B6B9A89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9D75A5">
              <w:rPr>
                <w:color w:val="00B050"/>
              </w:rPr>
              <w:t>6.4</w:t>
            </w:r>
          </w:p>
        </w:tc>
      </w:tr>
      <w:tr w:rsidR="0074014E" w14:paraId="4865F80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D5C2E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DA414E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AC3BA9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D9FB51" w14:textId="625D5395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9D75A5">
              <w:rPr>
                <w:color w:val="00B050"/>
              </w:rPr>
              <w:t>074</w:t>
            </w:r>
          </w:p>
        </w:tc>
        <w:tc>
          <w:tcPr>
            <w:tcW w:w="1812" w:type="dxa"/>
          </w:tcPr>
          <w:p w14:paraId="228AF857" w14:textId="407FA22C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312F18">
              <w:rPr>
                <w:color w:val="00B050"/>
              </w:rPr>
              <w:t>9</w:t>
            </w:r>
            <w:r w:rsidR="00A55F66">
              <w:rPr>
                <w:color w:val="00B050"/>
              </w:rPr>
              <w:t>.</w:t>
            </w:r>
            <w:r w:rsidR="009D75A5">
              <w:rPr>
                <w:color w:val="00B050"/>
              </w:rPr>
              <w:t>1</w:t>
            </w:r>
          </w:p>
        </w:tc>
      </w:tr>
      <w:tr w:rsidR="0074014E" w14:paraId="377D55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AE7F30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F6394B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A4CC7E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E9EF01E" w14:textId="6077A920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D75A5">
              <w:rPr>
                <w:color w:val="00B050"/>
              </w:rPr>
              <w:t>39</w:t>
            </w:r>
          </w:p>
        </w:tc>
        <w:tc>
          <w:tcPr>
            <w:tcW w:w="1812" w:type="dxa"/>
          </w:tcPr>
          <w:p w14:paraId="126E9601" w14:textId="4B0E3E84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9D75A5">
              <w:rPr>
                <w:color w:val="00B050"/>
              </w:rPr>
              <w:t>2.4</w:t>
            </w:r>
          </w:p>
        </w:tc>
      </w:tr>
      <w:tr w:rsidR="0074014E" w14:paraId="028A474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E43A8E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4B403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8EAE44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6459A6C" w14:textId="2311FAF2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D75A5">
              <w:rPr>
                <w:color w:val="00B050"/>
              </w:rPr>
              <w:t>26</w:t>
            </w:r>
          </w:p>
        </w:tc>
        <w:tc>
          <w:tcPr>
            <w:tcW w:w="1812" w:type="dxa"/>
          </w:tcPr>
          <w:p w14:paraId="0741CE0C" w14:textId="4399ACD0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9D75A5">
              <w:rPr>
                <w:color w:val="00B050"/>
              </w:rPr>
              <w:t>5.4</w:t>
            </w:r>
          </w:p>
        </w:tc>
      </w:tr>
      <w:tr w:rsidR="0074014E" w14:paraId="200BDA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DE1D8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D1EB11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D7D687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F1CBF20" w14:textId="7A61A637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D75A5">
              <w:rPr>
                <w:color w:val="00B050"/>
              </w:rPr>
              <w:t>17</w:t>
            </w:r>
          </w:p>
        </w:tc>
        <w:tc>
          <w:tcPr>
            <w:tcW w:w="1812" w:type="dxa"/>
          </w:tcPr>
          <w:p w14:paraId="5CDCDCB4" w14:textId="68F5A0F4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9D75A5">
              <w:rPr>
                <w:color w:val="00B050"/>
              </w:rPr>
              <w:t>8.4</w:t>
            </w:r>
          </w:p>
        </w:tc>
      </w:tr>
      <w:tr w:rsidR="0074014E" w14:paraId="7ADD1981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C77D2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D19678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32A4C95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6CDA4D0" w14:textId="44115622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1</w:t>
            </w:r>
            <w:r w:rsidR="009D75A5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4A38A9F6" w14:textId="6A306FC7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9D75A5">
              <w:rPr>
                <w:color w:val="00B050"/>
              </w:rPr>
              <w:t>1.1</w:t>
            </w:r>
          </w:p>
        </w:tc>
      </w:tr>
      <w:tr w:rsidR="0074014E" w14:paraId="74358299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87396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DE6EF9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F81A91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C403376" w14:textId="58FC09A6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41B27">
              <w:rPr>
                <w:color w:val="00B050"/>
              </w:rPr>
              <w:t>1</w:t>
            </w:r>
            <w:r w:rsidR="009D75A5">
              <w:rPr>
                <w:color w:val="00B050"/>
              </w:rPr>
              <w:t>2</w:t>
            </w:r>
          </w:p>
        </w:tc>
        <w:tc>
          <w:tcPr>
            <w:tcW w:w="1812" w:type="dxa"/>
          </w:tcPr>
          <w:p w14:paraId="760335D7" w14:textId="02626C55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9D75A5">
              <w:rPr>
                <w:color w:val="00B050"/>
              </w:rPr>
              <w:t>4.3</w:t>
            </w:r>
          </w:p>
        </w:tc>
      </w:tr>
      <w:tr w:rsidR="0074014E" w14:paraId="5EBB3E6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E00D69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6F494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95B750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4A62D0A" w14:textId="6F2A46A4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41B27">
              <w:rPr>
                <w:color w:val="00B050"/>
              </w:rPr>
              <w:t>1</w:t>
            </w:r>
            <w:r w:rsidR="009D75A5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561AD71C" w14:textId="34399007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9D75A5">
              <w:rPr>
                <w:color w:val="00B050"/>
              </w:rPr>
              <w:t>6.8</w:t>
            </w:r>
          </w:p>
        </w:tc>
      </w:tr>
      <w:tr w:rsidR="0074014E" w14:paraId="25A577B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0554769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2A1731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6CA15E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1B7D847" w14:textId="7AF84816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41B27">
              <w:rPr>
                <w:color w:val="00B050"/>
              </w:rPr>
              <w:t>1</w:t>
            </w:r>
            <w:r w:rsidR="009D75A5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04F0D198" w14:textId="69BA12ED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9D75A5">
              <w:rPr>
                <w:color w:val="00B050"/>
              </w:rPr>
              <w:t>39.0</w:t>
            </w:r>
          </w:p>
        </w:tc>
      </w:tr>
      <w:tr w:rsidR="0074014E" w14:paraId="241D209F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EF24A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C5E028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D94E8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AF7F61" w14:textId="00EE193D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41B27">
              <w:rPr>
                <w:color w:val="00B050"/>
              </w:rPr>
              <w:t>1</w:t>
            </w:r>
            <w:r w:rsidR="009D75A5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7BB6851A" w14:textId="4C32F555" w:rsidR="0074014E" w:rsidRPr="00F301DB" w:rsidRDefault="00C94BFC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</w:t>
            </w:r>
            <w:r w:rsidR="009D75A5">
              <w:rPr>
                <w:color w:val="00B050"/>
              </w:rPr>
              <w:t>1</w:t>
            </w:r>
          </w:p>
        </w:tc>
      </w:tr>
    </w:tbl>
    <w:p w14:paraId="0C793614" w14:textId="77777777" w:rsidR="00E745FC" w:rsidRDefault="00E745FC" w:rsidP="00714EE8"/>
    <w:p w14:paraId="211C473A" w14:textId="77777777" w:rsidR="00E745FC" w:rsidRDefault="00E745FC" w:rsidP="00714EE8"/>
    <w:p w14:paraId="54E54B1E" w14:textId="77777777" w:rsidR="0074014E" w:rsidRDefault="0074014E">
      <w:r>
        <w:br w:type="page"/>
      </w:r>
    </w:p>
    <w:p w14:paraId="7B7FAFF0" w14:textId="77777777" w:rsidR="00E745FC" w:rsidRDefault="00E745FC" w:rsidP="00714EE8"/>
    <w:p w14:paraId="6C8D758F" w14:textId="77777777" w:rsidR="0074014E" w:rsidRDefault="0074014E" w:rsidP="0074014E">
      <w:pPr>
        <w:pStyle w:val="Heading3"/>
      </w:pPr>
      <w:r>
        <w:t>Detector Calibration and Attenuator Sweep Pol Y:</w:t>
      </w:r>
    </w:p>
    <w:p w14:paraId="09E3D408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22E540F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0449EBBC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65B69E0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FF95FDA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2CDF03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2893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12567CB8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9DA0E9A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2D6EE5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1AFB538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7A835781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6BFE365" w14:textId="77777777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5A78FE5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C0EA73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2EEF78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49B916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4F26B4B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1AF00AE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05DF16C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0955BC" w14:paraId="66C2E323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EC17491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EA1C448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EF3BD51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7B2D15A" w14:textId="77777777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16262A" w14:textId="2BC218AA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EF04C5">
              <w:rPr>
                <w:color w:val="00B050"/>
              </w:rPr>
              <w:t>2.2</w:t>
            </w:r>
          </w:p>
        </w:tc>
      </w:tr>
      <w:tr w:rsidR="000955BC" w14:paraId="6A1FF48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D90934C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E6FC5CB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103C7E6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918A383" w14:textId="77777777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145B43B" w14:textId="08C9E923" w:rsidR="000955BC" w:rsidRPr="004250B0" w:rsidRDefault="00FE0591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EF04C5">
              <w:rPr>
                <w:color w:val="00B050"/>
              </w:rPr>
              <w:t>2.1</w:t>
            </w:r>
          </w:p>
        </w:tc>
      </w:tr>
      <w:tr w:rsidR="000955BC" w14:paraId="4B50B00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F4C89E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57C13814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913993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205A7BDE" w14:textId="77777777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A4EC7B8" w14:textId="2D8D8FBB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</w:t>
            </w:r>
            <w:r w:rsidR="00EF04C5">
              <w:rPr>
                <w:color w:val="00B050"/>
              </w:rPr>
              <w:t>3</w:t>
            </w:r>
          </w:p>
        </w:tc>
      </w:tr>
      <w:tr w:rsidR="000955BC" w14:paraId="76E5E8C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17E536F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653C76E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716956A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EBDCE" w14:textId="4FCB623B" w:rsidR="000955BC" w:rsidRPr="004250B0" w:rsidRDefault="00EF04C5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B744773" w14:textId="7ED18DAC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</w:t>
            </w:r>
            <w:r w:rsidR="00EF04C5">
              <w:rPr>
                <w:color w:val="00B050"/>
              </w:rPr>
              <w:t>6</w:t>
            </w:r>
          </w:p>
        </w:tc>
      </w:tr>
      <w:tr w:rsidR="000955BC" w14:paraId="1A9F501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D2030F9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703A517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1E114BC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2E53EAD" w14:textId="5E3187DA" w:rsidR="000955BC" w:rsidRPr="004250B0" w:rsidRDefault="00EF04C5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FA2262C" w14:textId="63A31AB0" w:rsidR="000955BC" w:rsidRPr="004250B0" w:rsidRDefault="00EF04C5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</w:t>
            </w:r>
          </w:p>
        </w:tc>
      </w:tr>
      <w:tr w:rsidR="000955BC" w14:paraId="510A35C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CD01742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61932D2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FBF4EE0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9419DC6" w14:textId="3F51400E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EF04C5">
              <w:rPr>
                <w:color w:val="00B050"/>
              </w:rPr>
              <w:t>8494</w:t>
            </w:r>
          </w:p>
        </w:tc>
        <w:tc>
          <w:tcPr>
            <w:tcW w:w="1812" w:type="dxa"/>
          </w:tcPr>
          <w:p w14:paraId="254E89D3" w14:textId="6E3926FA" w:rsidR="000955BC" w:rsidRPr="004250B0" w:rsidRDefault="00EF04C5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0955BC" w14:paraId="2B2C838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BDC9C5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7EF24010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909A2D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C778DA1" w14:textId="3871E037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EF04C5">
              <w:rPr>
                <w:color w:val="00B050"/>
              </w:rPr>
              <w:t>5478</w:t>
            </w:r>
          </w:p>
        </w:tc>
        <w:tc>
          <w:tcPr>
            <w:tcW w:w="1812" w:type="dxa"/>
          </w:tcPr>
          <w:p w14:paraId="11815F2A" w14:textId="03B5AFC1" w:rsidR="000955BC" w:rsidRPr="004250B0" w:rsidRDefault="00EF04C5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0955BC" w14:paraId="4D3282D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BED7DD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56C22DB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0822925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710E0A" w14:textId="19868658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EF04C5">
              <w:rPr>
                <w:color w:val="00B050"/>
              </w:rPr>
              <w:t>3131</w:t>
            </w:r>
          </w:p>
        </w:tc>
        <w:tc>
          <w:tcPr>
            <w:tcW w:w="1812" w:type="dxa"/>
          </w:tcPr>
          <w:p w14:paraId="383465CF" w14:textId="7D3C3681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F04C5">
              <w:rPr>
                <w:color w:val="00B050"/>
              </w:rPr>
              <w:t>2.0</w:t>
            </w:r>
          </w:p>
        </w:tc>
      </w:tr>
      <w:tr w:rsidR="000955BC" w14:paraId="6061DF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5D1482C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8CA74F5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9F5C4F4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4919856" w14:textId="1C097C2B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EF04C5">
              <w:rPr>
                <w:color w:val="00B050"/>
              </w:rPr>
              <w:t>1604</w:t>
            </w:r>
          </w:p>
        </w:tc>
        <w:tc>
          <w:tcPr>
            <w:tcW w:w="1812" w:type="dxa"/>
          </w:tcPr>
          <w:p w14:paraId="008DF0F7" w14:textId="5538CB0E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F04C5">
              <w:rPr>
                <w:color w:val="00B050"/>
              </w:rPr>
              <w:t>5.3</w:t>
            </w:r>
          </w:p>
        </w:tc>
      </w:tr>
      <w:tr w:rsidR="000955BC" w14:paraId="717953D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5C4BB61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7553D53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6C1E5EC2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4262EDD" w14:textId="36724DAF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EF04C5">
              <w:rPr>
                <w:color w:val="00B050"/>
              </w:rPr>
              <w:t>854</w:t>
            </w:r>
          </w:p>
        </w:tc>
        <w:tc>
          <w:tcPr>
            <w:tcW w:w="1812" w:type="dxa"/>
          </w:tcPr>
          <w:p w14:paraId="27E0ADD4" w14:textId="56E9DA4E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F04C5">
              <w:rPr>
                <w:color w:val="00B050"/>
              </w:rPr>
              <w:t>8.4</w:t>
            </w:r>
          </w:p>
        </w:tc>
      </w:tr>
      <w:tr w:rsidR="000955BC" w14:paraId="7F7C79B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6913C6F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CC8617E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E50D938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EAA06E6" w14:textId="6353B4B8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EF04C5">
              <w:rPr>
                <w:color w:val="00B050"/>
              </w:rPr>
              <w:t>449</w:t>
            </w:r>
          </w:p>
        </w:tc>
        <w:tc>
          <w:tcPr>
            <w:tcW w:w="1812" w:type="dxa"/>
          </w:tcPr>
          <w:p w14:paraId="2BD758F5" w14:textId="270A4015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</w:t>
            </w:r>
            <w:r w:rsidR="00EF04C5">
              <w:rPr>
                <w:color w:val="00B050"/>
              </w:rPr>
              <w:t>3</w:t>
            </w:r>
          </w:p>
        </w:tc>
      </w:tr>
      <w:tr w:rsidR="000955BC" w14:paraId="6807260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55F243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2D3BE88E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6E555EDC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C24FE81" w14:textId="2A5C8B01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EF04C5">
              <w:rPr>
                <w:color w:val="00B050"/>
              </w:rPr>
              <w:t>235</w:t>
            </w:r>
          </w:p>
        </w:tc>
        <w:tc>
          <w:tcPr>
            <w:tcW w:w="1812" w:type="dxa"/>
          </w:tcPr>
          <w:p w14:paraId="124479F3" w14:textId="3B0BB169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</w:t>
            </w:r>
            <w:r w:rsidR="00EF04C5">
              <w:rPr>
                <w:color w:val="00B050"/>
              </w:rPr>
              <w:t>.3</w:t>
            </w:r>
          </w:p>
        </w:tc>
      </w:tr>
      <w:tr w:rsidR="000955BC" w14:paraId="347335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4A068C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33EA114F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5A6E5A2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EC43AD6" w14:textId="018C5872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EF04C5">
              <w:rPr>
                <w:color w:val="00B050"/>
              </w:rPr>
              <w:t>125</w:t>
            </w:r>
          </w:p>
        </w:tc>
        <w:tc>
          <w:tcPr>
            <w:tcW w:w="1812" w:type="dxa"/>
          </w:tcPr>
          <w:p w14:paraId="29120C6B" w14:textId="269DAA0A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EE63F7">
              <w:rPr>
                <w:color w:val="00B050"/>
              </w:rPr>
              <w:t>7.</w:t>
            </w:r>
            <w:r w:rsidR="00EF04C5">
              <w:rPr>
                <w:color w:val="00B050"/>
              </w:rPr>
              <w:t>3</w:t>
            </w:r>
          </w:p>
        </w:tc>
      </w:tr>
      <w:tr w:rsidR="000955BC" w14:paraId="7B4AB46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CC8E37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3C789FA9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91DB66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9AE36C" w14:textId="23318154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EF04C5">
              <w:rPr>
                <w:color w:val="00B050"/>
              </w:rPr>
              <w:t>66</w:t>
            </w:r>
          </w:p>
        </w:tc>
        <w:tc>
          <w:tcPr>
            <w:tcW w:w="1812" w:type="dxa"/>
          </w:tcPr>
          <w:p w14:paraId="79137A60" w14:textId="1BD254D8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EF04C5">
              <w:rPr>
                <w:color w:val="00B050"/>
              </w:rPr>
              <w:t>0.6</w:t>
            </w:r>
          </w:p>
        </w:tc>
      </w:tr>
      <w:tr w:rsidR="000955BC" w14:paraId="33A1E3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BF7B33F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8A48460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A7746E5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E787E0" w14:textId="28155AB0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EF04C5">
              <w:rPr>
                <w:color w:val="00B050"/>
              </w:rPr>
              <w:t>38</w:t>
            </w:r>
          </w:p>
        </w:tc>
        <w:tc>
          <w:tcPr>
            <w:tcW w:w="1812" w:type="dxa"/>
          </w:tcPr>
          <w:p w14:paraId="79545731" w14:textId="1C6472AD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EF04C5">
              <w:rPr>
                <w:color w:val="00B050"/>
              </w:rPr>
              <w:t>3.7</w:t>
            </w:r>
          </w:p>
        </w:tc>
      </w:tr>
      <w:tr w:rsidR="000955BC" w14:paraId="657F32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95BA52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5F19CEBA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C1CA7D5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25F96A7" w14:textId="466EF32C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FE0591">
              <w:rPr>
                <w:color w:val="00B050"/>
              </w:rPr>
              <w:t>2</w:t>
            </w:r>
            <w:r w:rsidR="00EF04C5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582383AC" w14:textId="1B2A6062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</w:t>
            </w:r>
            <w:r w:rsidR="00EF04C5">
              <w:rPr>
                <w:color w:val="00B050"/>
              </w:rPr>
              <w:t>5</w:t>
            </w:r>
          </w:p>
        </w:tc>
      </w:tr>
      <w:tr w:rsidR="000955BC" w14:paraId="7B77B60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CDC495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7FFB7299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C685C0E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AA06451" w14:textId="4995FF00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EF04C5">
              <w:rPr>
                <w:color w:val="00B050"/>
              </w:rPr>
              <w:t>8</w:t>
            </w:r>
          </w:p>
        </w:tc>
        <w:tc>
          <w:tcPr>
            <w:tcW w:w="1812" w:type="dxa"/>
          </w:tcPr>
          <w:p w14:paraId="76357288" w14:textId="5EE43A60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</w:t>
            </w:r>
            <w:r w:rsidR="00EF04C5">
              <w:rPr>
                <w:color w:val="00B050"/>
              </w:rPr>
              <w:t>7</w:t>
            </w:r>
          </w:p>
        </w:tc>
      </w:tr>
      <w:tr w:rsidR="000955BC" w14:paraId="7FAF984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8F16AA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E6555CC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0992503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2DBCE0" w14:textId="592AC906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FE0591">
              <w:rPr>
                <w:color w:val="00B050"/>
              </w:rPr>
              <w:t>5</w:t>
            </w:r>
          </w:p>
        </w:tc>
        <w:tc>
          <w:tcPr>
            <w:tcW w:w="1812" w:type="dxa"/>
          </w:tcPr>
          <w:p w14:paraId="3BB3E6F2" w14:textId="4775C4EA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EF04C5">
              <w:rPr>
                <w:color w:val="00B050"/>
              </w:rPr>
              <w:t>2.9</w:t>
            </w:r>
          </w:p>
        </w:tc>
      </w:tr>
      <w:tr w:rsidR="000955BC" w14:paraId="72FB24A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17E6A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330B58FD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5561A964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EAC461C" w14:textId="4574B2E7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FE0591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520A5F69" w14:textId="4BAF6012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</w:t>
            </w:r>
            <w:r w:rsidR="00FE0591">
              <w:rPr>
                <w:color w:val="00B050"/>
              </w:rPr>
              <w:t>5</w:t>
            </w:r>
          </w:p>
        </w:tc>
      </w:tr>
      <w:tr w:rsidR="000955BC" w14:paraId="4377FFB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7BAB90C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4159BDD4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AD437E6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2A7129C7" w14:textId="2D4C97A0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EF04C5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525C8C1C" w14:textId="3C77C870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FE0591">
              <w:rPr>
                <w:color w:val="00B050"/>
              </w:rPr>
              <w:t>8.0</w:t>
            </w:r>
          </w:p>
        </w:tc>
      </w:tr>
      <w:tr w:rsidR="000955BC" w14:paraId="0D83A1A1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D98E3E4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D6BA3AE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5731BCF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BFEA69E" w14:textId="084324B0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EF04C5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234AF41C" w14:textId="6105CB22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E63F7">
              <w:rPr>
                <w:color w:val="00B050"/>
              </w:rPr>
              <w:t>40.</w:t>
            </w:r>
            <w:r w:rsidR="00EF04C5">
              <w:rPr>
                <w:color w:val="00B050"/>
              </w:rPr>
              <w:t>4</w:t>
            </w:r>
          </w:p>
        </w:tc>
      </w:tr>
    </w:tbl>
    <w:p w14:paraId="0DDC4D98" w14:textId="77777777" w:rsidR="0074014E" w:rsidRDefault="0074014E" w:rsidP="0074014E"/>
    <w:p w14:paraId="57998B39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75E6AF4C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87EDCBA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2F4A78E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DDFEDBF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02B08B0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49D299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3BB9D21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70D6A45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38B2BAE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BE8F54" w14:textId="77777777" w:rsidR="0074014E" w:rsidRDefault="0074014E" w:rsidP="0074014E"/>
    <w:p w14:paraId="438D7FD4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5A9BECC6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266DBA97" w14:textId="77777777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639264C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D7516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15BB93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56DD14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A6FE6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31F717A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F5323D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66053B9D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2308AA6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B43B4C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F7C2D0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9D7A555" w14:textId="77777777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0EE6E2B" w14:textId="6EEB62D5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3F52EE">
              <w:rPr>
                <w:color w:val="00B050"/>
              </w:rPr>
              <w:t>0.9</w:t>
            </w:r>
          </w:p>
        </w:tc>
      </w:tr>
      <w:tr w:rsidR="0074014E" w14:paraId="74CE10F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1CCE7A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CDECD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A6D432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B67B1F" w14:textId="77777777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F9E3E6E" w14:textId="5D7246C8" w:rsidR="00230559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</w:t>
            </w:r>
            <w:r w:rsidR="003F52EE">
              <w:rPr>
                <w:color w:val="00B050"/>
              </w:rPr>
              <w:t>0</w:t>
            </w:r>
          </w:p>
        </w:tc>
      </w:tr>
      <w:tr w:rsidR="0074014E" w14:paraId="0E99173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6EFD66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CFC082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BD1685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B9C4624" w14:textId="343E2A20" w:rsidR="0074014E" w:rsidRPr="001758CB" w:rsidRDefault="00964F1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53BB4EE" w14:textId="4E537FB8" w:rsidR="0074014E" w:rsidRPr="001758CB" w:rsidRDefault="00964F1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</w:t>
            </w:r>
            <w:r w:rsidR="003F52EE">
              <w:rPr>
                <w:color w:val="00B050"/>
              </w:rPr>
              <w:t>6</w:t>
            </w:r>
          </w:p>
        </w:tc>
      </w:tr>
      <w:tr w:rsidR="0074014E" w14:paraId="22A56B5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1C12C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0899C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6FF75E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15BE5C2" w14:textId="496003A7" w:rsidR="0074014E" w:rsidRPr="001758CB" w:rsidRDefault="00964F1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D8A0318" w14:textId="086C1634" w:rsidR="0074014E" w:rsidRPr="001758CB" w:rsidRDefault="00964F1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</w:t>
            </w:r>
            <w:r w:rsidR="003F52EE">
              <w:rPr>
                <w:color w:val="00B050"/>
              </w:rPr>
              <w:t>7</w:t>
            </w:r>
          </w:p>
        </w:tc>
      </w:tr>
      <w:tr w:rsidR="0074014E" w14:paraId="3762290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F1498B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4346F3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A9B61A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5FF1BBC" w14:textId="4D4D3982" w:rsidR="0074014E" w:rsidRPr="001758CB" w:rsidRDefault="003F52E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D7FF18" w14:textId="5C94FE42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</w:t>
            </w:r>
            <w:r w:rsidR="003F52EE">
              <w:rPr>
                <w:color w:val="00B050"/>
              </w:rPr>
              <w:t>3</w:t>
            </w:r>
          </w:p>
        </w:tc>
      </w:tr>
      <w:tr w:rsidR="0074014E" w14:paraId="6E497B8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CD3EF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BF698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E4DD41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ACF2D61" w14:textId="05442785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3F52EE">
              <w:rPr>
                <w:color w:val="00B050"/>
              </w:rPr>
              <w:t>8496</w:t>
            </w:r>
          </w:p>
        </w:tc>
        <w:tc>
          <w:tcPr>
            <w:tcW w:w="1812" w:type="dxa"/>
          </w:tcPr>
          <w:p w14:paraId="290CE211" w14:textId="5E28D2DA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</w:t>
            </w:r>
            <w:r w:rsidR="003F52EE">
              <w:rPr>
                <w:color w:val="00B050"/>
              </w:rPr>
              <w:t>8</w:t>
            </w:r>
          </w:p>
        </w:tc>
      </w:tr>
      <w:tr w:rsidR="0074014E" w14:paraId="6C09420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41472E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F8832B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70ECF4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E31C7C1" w14:textId="32AC65CE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64F15">
              <w:rPr>
                <w:color w:val="00B050"/>
              </w:rPr>
              <w:t>4</w:t>
            </w:r>
            <w:r w:rsidR="003F52EE">
              <w:rPr>
                <w:color w:val="00B050"/>
              </w:rPr>
              <w:t>952</w:t>
            </w:r>
          </w:p>
        </w:tc>
        <w:tc>
          <w:tcPr>
            <w:tcW w:w="1812" w:type="dxa"/>
          </w:tcPr>
          <w:p w14:paraId="06C91A79" w14:textId="109EBDD5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</w:t>
            </w:r>
            <w:r w:rsidR="003F52EE">
              <w:rPr>
                <w:color w:val="00B050"/>
              </w:rPr>
              <w:t>4</w:t>
            </w:r>
          </w:p>
        </w:tc>
      </w:tr>
      <w:tr w:rsidR="0074014E" w14:paraId="1F68A97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37484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5DDCE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3689E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558AAF" w14:textId="02EC58AA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64F15">
              <w:rPr>
                <w:color w:val="00B050"/>
              </w:rPr>
              <w:t>2</w:t>
            </w:r>
            <w:r w:rsidR="003F52EE">
              <w:rPr>
                <w:color w:val="00B050"/>
              </w:rPr>
              <w:t>795</w:t>
            </w:r>
          </w:p>
        </w:tc>
        <w:tc>
          <w:tcPr>
            <w:tcW w:w="1812" w:type="dxa"/>
          </w:tcPr>
          <w:p w14:paraId="18B629A7" w14:textId="7D590391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</w:t>
            </w:r>
            <w:r w:rsidR="003F52EE">
              <w:rPr>
                <w:color w:val="00B050"/>
              </w:rPr>
              <w:t>3</w:t>
            </w:r>
          </w:p>
        </w:tc>
      </w:tr>
      <w:tr w:rsidR="0074014E" w14:paraId="41C1382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3ACE45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407E6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E2F7B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E9A37D3" w14:textId="5AF1CE2D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964F15">
              <w:rPr>
                <w:color w:val="00B050"/>
              </w:rPr>
              <w:t>1</w:t>
            </w:r>
            <w:r w:rsidR="003F52EE">
              <w:rPr>
                <w:color w:val="00B050"/>
              </w:rPr>
              <w:t>480</w:t>
            </w:r>
          </w:p>
        </w:tc>
        <w:tc>
          <w:tcPr>
            <w:tcW w:w="1812" w:type="dxa"/>
          </w:tcPr>
          <w:p w14:paraId="5D5C8759" w14:textId="65DD0C6C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</w:t>
            </w:r>
            <w:r w:rsidR="003F52EE">
              <w:rPr>
                <w:color w:val="00B050"/>
              </w:rPr>
              <w:t>3</w:t>
            </w:r>
          </w:p>
        </w:tc>
      </w:tr>
      <w:tr w:rsidR="0074014E" w14:paraId="2A63895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C94DDD5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60EF2C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66853B5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042AADD" w14:textId="6B7AF6AB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3F52EE">
              <w:rPr>
                <w:color w:val="00B050"/>
              </w:rPr>
              <w:t>753</w:t>
            </w:r>
          </w:p>
        </w:tc>
        <w:tc>
          <w:tcPr>
            <w:tcW w:w="1812" w:type="dxa"/>
          </w:tcPr>
          <w:p w14:paraId="38A1987B" w14:textId="435D296C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</w:t>
            </w:r>
            <w:r w:rsidR="003F52EE">
              <w:rPr>
                <w:color w:val="00B050"/>
              </w:rPr>
              <w:t>4</w:t>
            </w:r>
          </w:p>
        </w:tc>
      </w:tr>
      <w:tr w:rsidR="0074014E" w14:paraId="7126078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9971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4633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226662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6296BA3" w14:textId="76A91AF5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3F52EE">
              <w:rPr>
                <w:color w:val="00B050"/>
              </w:rPr>
              <w:t>395</w:t>
            </w:r>
          </w:p>
        </w:tc>
        <w:tc>
          <w:tcPr>
            <w:tcW w:w="1812" w:type="dxa"/>
          </w:tcPr>
          <w:p w14:paraId="6E133004" w14:textId="77D036E8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</w:t>
            </w:r>
            <w:r w:rsidR="003F52EE">
              <w:rPr>
                <w:color w:val="00B050"/>
              </w:rPr>
              <w:t>3</w:t>
            </w:r>
          </w:p>
        </w:tc>
      </w:tr>
      <w:tr w:rsidR="0074014E" w14:paraId="5D6C8F9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FCC766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7A74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ADF2FF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F3FF49D" w14:textId="17E4B0A6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3F52EE">
              <w:rPr>
                <w:color w:val="00B050"/>
              </w:rPr>
              <w:t>202</w:t>
            </w:r>
          </w:p>
        </w:tc>
        <w:tc>
          <w:tcPr>
            <w:tcW w:w="1812" w:type="dxa"/>
          </w:tcPr>
          <w:p w14:paraId="63981BBA" w14:textId="0D5A9B91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</w:t>
            </w:r>
            <w:r w:rsidR="003F52EE">
              <w:rPr>
                <w:color w:val="00B050"/>
              </w:rPr>
              <w:t>3</w:t>
            </w:r>
          </w:p>
        </w:tc>
      </w:tr>
      <w:tr w:rsidR="0074014E" w14:paraId="2C96B95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CDE967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E7FE1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B0701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6C2AED9" w14:textId="21F1CBE3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3F52EE">
              <w:rPr>
                <w:color w:val="00B050"/>
              </w:rPr>
              <w:t>113</w:t>
            </w:r>
          </w:p>
        </w:tc>
        <w:tc>
          <w:tcPr>
            <w:tcW w:w="1812" w:type="dxa"/>
          </w:tcPr>
          <w:p w14:paraId="15BA713C" w14:textId="63BCEF1D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3F52EE">
              <w:rPr>
                <w:color w:val="00B050"/>
              </w:rPr>
              <w:t>9.0</w:t>
            </w:r>
          </w:p>
        </w:tc>
      </w:tr>
      <w:tr w:rsidR="0074014E" w14:paraId="6828F2E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D509DA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8BC530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BCAF59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3C497D" w14:textId="76FF0013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64F15">
              <w:rPr>
                <w:color w:val="00B050"/>
              </w:rPr>
              <w:t>5</w:t>
            </w:r>
            <w:r w:rsidR="003F52EE">
              <w:rPr>
                <w:color w:val="00B050"/>
              </w:rPr>
              <w:t>9</w:t>
            </w:r>
          </w:p>
        </w:tc>
        <w:tc>
          <w:tcPr>
            <w:tcW w:w="1812" w:type="dxa"/>
          </w:tcPr>
          <w:p w14:paraId="47DC43FC" w14:textId="710CB461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</w:t>
            </w:r>
            <w:r w:rsidR="003F52EE">
              <w:rPr>
                <w:color w:val="00B050"/>
              </w:rPr>
              <w:t>3</w:t>
            </w:r>
          </w:p>
        </w:tc>
      </w:tr>
      <w:tr w:rsidR="0074014E" w14:paraId="5FA5CB1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5FACE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1C63F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D8A15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566D525" w14:textId="2BF20CDD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64F15">
              <w:rPr>
                <w:color w:val="00B050"/>
              </w:rPr>
              <w:t>3</w:t>
            </w:r>
            <w:r w:rsidR="003F52EE">
              <w:rPr>
                <w:color w:val="00B050"/>
              </w:rPr>
              <w:t>5</w:t>
            </w:r>
          </w:p>
        </w:tc>
        <w:tc>
          <w:tcPr>
            <w:tcW w:w="1812" w:type="dxa"/>
          </w:tcPr>
          <w:p w14:paraId="750BC587" w14:textId="334C1BBC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964F15">
              <w:rPr>
                <w:color w:val="00B050"/>
              </w:rPr>
              <w:t>5.</w:t>
            </w:r>
            <w:r w:rsidR="003F52EE">
              <w:rPr>
                <w:color w:val="00B050"/>
              </w:rPr>
              <w:t>4</w:t>
            </w:r>
          </w:p>
        </w:tc>
      </w:tr>
      <w:tr w:rsidR="0074014E" w14:paraId="4859F2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66E407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EAD38F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6FBDF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D6886A" w14:textId="52795EEC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964F15">
              <w:rPr>
                <w:color w:val="00B050"/>
              </w:rPr>
              <w:t>25</w:t>
            </w:r>
          </w:p>
        </w:tc>
        <w:tc>
          <w:tcPr>
            <w:tcW w:w="1812" w:type="dxa"/>
          </w:tcPr>
          <w:p w14:paraId="1C3C1763" w14:textId="057053BE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964F15">
              <w:rPr>
                <w:color w:val="00B050"/>
              </w:rPr>
              <w:t>8.</w:t>
            </w:r>
            <w:r w:rsidR="003F52EE">
              <w:rPr>
                <w:color w:val="00B050"/>
              </w:rPr>
              <w:t>4</w:t>
            </w:r>
          </w:p>
        </w:tc>
      </w:tr>
      <w:tr w:rsidR="0074014E" w14:paraId="6E01A3E1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B43CA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88464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4FC3F8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C1DC097" w14:textId="0A172931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F52EE">
              <w:rPr>
                <w:color w:val="00B050"/>
              </w:rPr>
              <w:t>19</w:t>
            </w:r>
          </w:p>
        </w:tc>
        <w:tc>
          <w:tcPr>
            <w:tcW w:w="1812" w:type="dxa"/>
          </w:tcPr>
          <w:p w14:paraId="6C720A4A" w14:textId="1066E739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964F15">
              <w:rPr>
                <w:color w:val="00B050"/>
              </w:rPr>
              <w:t>1.</w:t>
            </w:r>
            <w:r w:rsidR="003F52EE">
              <w:rPr>
                <w:color w:val="00B050"/>
              </w:rPr>
              <w:t>2</w:t>
            </w:r>
          </w:p>
        </w:tc>
      </w:tr>
      <w:tr w:rsidR="0074014E" w14:paraId="777E670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FF8D743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8670E2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4973F8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96C981F" w14:textId="05022AC3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3F52EE">
              <w:rPr>
                <w:color w:val="00B050"/>
              </w:rPr>
              <w:t>5</w:t>
            </w:r>
          </w:p>
        </w:tc>
        <w:tc>
          <w:tcPr>
            <w:tcW w:w="1812" w:type="dxa"/>
          </w:tcPr>
          <w:p w14:paraId="5614D00D" w14:textId="7573B3DE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964F15">
              <w:rPr>
                <w:color w:val="00B050"/>
              </w:rPr>
              <w:t>4.</w:t>
            </w:r>
            <w:r w:rsidR="003F52EE">
              <w:rPr>
                <w:color w:val="00B050"/>
              </w:rPr>
              <w:t>5</w:t>
            </w:r>
          </w:p>
        </w:tc>
      </w:tr>
      <w:tr w:rsidR="0074014E" w14:paraId="35C9D6A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443FE1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5372C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C6726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C3E6BB3" w14:textId="5FE888ED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3F52EE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61B69D9F" w14:textId="77E6E450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3F52EE">
              <w:rPr>
                <w:color w:val="00B050"/>
              </w:rPr>
              <w:t>7.0</w:t>
            </w:r>
          </w:p>
        </w:tc>
      </w:tr>
      <w:tr w:rsidR="0074014E" w14:paraId="2D963F6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3D4C45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9A3A6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64A336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57A26A5A" w14:textId="3CCB0C48" w:rsidR="0074014E" w:rsidRPr="001758CB" w:rsidRDefault="005F10A3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3F52EE">
              <w:rPr>
                <w:color w:val="00B050"/>
              </w:rPr>
              <w:t>4</w:t>
            </w:r>
          </w:p>
        </w:tc>
        <w:tc>
          <w:tcPr>
            <w:tcW w:w="1812" w:type="dxa"/>
          </w:tcPr>
          <w:p w14:paraId="0CD6F589" w14:textId="54864EE7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3F52EE">
              <w:rPr>
                <w:color w:val="00B050"/>
              </w:rPr>
              <w:t>9.1</w:t>
            </w:r>
          </w:p>
        </w:tc>
      </w:tr>
      <w:tr w:rsidR="0074014E" w14:paraId="65E0F12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0AC9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0D2BCB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F9FC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FFF0C7F" w14:textId="0817D329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3F52EE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268F634B" w14:textId="0F73BC27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</w:t>
            </w:r>
            <w:r w:rsidR="003F52EE">
              <w:rPr>
                <w:color w:val="00B050"/>
              </w:rPr>
              <w:t>1.2</w:t>
            </w:r>
          </w:p>
        </w:tc>
      </w:tr>
    </w:tbl>
    <w:p w14:paraId="0190A597" w14:textId="77777777" w:rsidR="0074014E" w:rsidRDefault="0074014E" w:rsidP="0074014E"/>
    <w:p w14:paraId="252D305A" w14:textId="77777777" w:rsidR="00D0367B" w:rsidRPr="00D0367B" w:rsidRDefault="0074014E" w:rsidP="00D0367B">
      <w:r>
        <w:br w:type="page"/>
      </w:r>
    </w:p>
    <w:p w14:paraId="51A4C3C3" w14:textId="77777777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38F6F7BB" w14:textId="77777777" w:rsidR="00D76F32" w:rsidRDefault="00D76F32" w:rsidP="00D76F32"/>
    <w:p w14:paraId="758A81AB" w14:textId="77777777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684EE9C5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D9D7AED" w14:textId="7777777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7D81AF09" w14:textId="77777777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7324DD69" w14:textId="77777777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3FB533C5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366B28AC" w14:textId="7777777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48041CDC" w14:textId="77777777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0D3FD9C" w14:textId="77777777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1CB690B9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58FEE33" w14:textId="7777777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1DB1E801" w14:textId="77777777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4D1E4129" w14:textId="7777777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1366BF1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DABFFB" w14:textId="7777777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3D03D18E" w14:textId="77777777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568B1877" w14:textId="77777777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7B4D6160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FD7C6CF" w14:textId="77777777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63F2A6E6" w14:textId="77777777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6EF9AC21" w14:textId="77777777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629D9596" w14:textId="77777777" w:rsidR="00D76F32" w:rsidRDefault="00D76F32" w:rsidP="00D76F32"/>
    <w:p w14:paraId="5280831E" w14:textId="77777777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3B2417FD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2732F7C2" w14:textId="77777777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6957897E" w14:textId="7AA3E366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1B3AFC">
              <w:rPr>
                <w:b w:val="0"/>
                <w:color w:val="00B050"/>
              </w:rPr>
              <w:t>2</w:t>
            </w:r>
            <w:r w:rsidR="004C0CE4">
              <w:rPr>
                <w:b w:val="0"/>
                <w:color w:val="00B050"/>
              </w:rPr>
              <w:t>9.</w:t>
            </w:r>
            <w:r w:rsidR="00DB652D">
              <w:rPr>
                <w:b w:val="0"/>
                <w:color w:val="00B050"/>
              </w:rPr>
              <w:t>9</w:t>
            </w:r>
          </w:p>
        </w:tc>
        <w:tc>
          <w:tcPr>
            <w:tcW w:w="1980" w:type="dxa"/>
            <w:vAlign w:val="center"/>
          </w:tcPr>
          <w:p w14:paraId="5E429391" w14:textId="77777777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4C29518D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2B9177A" w14:textId="77777777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41C6A9F7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7D73524D" w14:textId="77777777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5B12B085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82A788B" w14:textId="77777777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405F6308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26671162" w14:textId="7777777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70AC8F0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B8"/>
    <w:rsid w:val="00051E2A"/>
    <w:rsid w:val="000955BC"/>
    <w:rsid w:val="000D6DC9"/>
    <w:rsid w:val="000E05DD"/>
    <w:rsid w:val="000E626F"/>
    <w:rsid w:val="0014614F"/>
    <w:rsid w:val="001632F7"/>
    <w:rsid w:val="001712EC"/>
    <w:rsid w:val="001758CB"/>
    <w:rsid w:val="001B3AFC"/>
    <w:rsid w:val="001E33BF"/>
    <w:rsid w:val="001F3E15"/>
    <w:rsid w:val="002205F2"/>
    <w:rsid w:val="002207E5"/>
    <w:rsid w:val="00230559"/>
    <w:rsid w:val="002454B3"/>
    <w:rsid w:val="00284B03"/>
    <w:rsid w:val="002B7EE3"/>
    <w:rsid w:val="002C1683"/>
    <w:rsid w:val="00312F18"/>
    <w:rsid w:val="003246A9"/>
    <w:rsid w:val="0034146E"/>
    <w:rsid w:val="00396E24"/>
    <w:rsid w:val="003B5899"/>
    <w:rsid w:val="003D6C2D"/>
    <w:rsid w:val="003F159C"/>
    <w:rsid w:val="003F52EE"/>
    <w:rsid w:val="00402F05"/>
    <w:rsid w:val="00416340"/>
    <w:rsid w:val="00417E61"/>
    <w:rsid w:val="004218B5"/>
    <w:rsid w:val="004250B0"/>
    <w:rsid w:val="0042655E"/>
    <w:rsid w:val="004304A0"/>
    <w:rsid w:val="004363C5"/>
    <w:rsid w:val="00441B27"/>
    <w:rsid w:val="00465407"/>
    <w:rsid w:val="004715D4"/>
    <w:rsid w:val="004A3C84"/>
    <w:rsid w:val="004B13BA"/>
    <w:rsid w:val="004C0CE4"/>
    <w:rsid w:val="004D63A5"/>
    <w:rsid w:val="004F08B4"/>
    <w:rsid w:val="004F1497"/>
    <w:rsid w:val="004F3394"/>
    <w:rsid w:val="004F3A4B"/>
    <w:rsid w:val="0050060F"/>
    <w:rsid w:val="00524EEC"/>
    <w:rsid w:val="005346E2"/>
    <w:rsid w:val="00536704"/>
    <w:rsid w:val="00542292"/>
    <w:rsid w:val="00543996"/>
    <w:rsid w:val="00557282"/>
    <w:rsid w:val="00564DB8"/>
    <w:rsid w:val="005663D8"/>
    <w:rsid w:val="005A236B"/>
    <w:rsid w:val="005A3151"/>
    <w:rsid w:val="005E1E3E"/>
    <w:rsid w:val="005F10A3"/>
    <w:rsid w:val="005F79DA"/>
    <w:rsid w:val="006034A1"/>
    <w:rsid w:val="00642A46"/>
    <w:rsid w:val="00661BE2"/>
    <w:rsid w:val="00663701"/>
    <w:rsid w:val="006D36B4"/>
    <w:rsid w:val="006D5C7C"/>
    <w:rsid w:val="00702B54"/>
    <w:rsid w:val="00703811"/>
    <w:rsid w:val="0070586E"/>
    <w:rsid w:val="00714EE8"/>
    <w:rsid w:val="00735E96"/>
    <w:rsid w:val="0074014E"/>
    <w:rsid w:val="0075660E"/>
    <w:rsid w:val="007C12A6"/>
    <w:rsid w:val="007D7EB0"/>
    <w:rsid w:val="007E0DF6"/>
    <w:rsid w:val="007E59D2"/>
    <w:rsid w:val="00844147"/>
    <w:rsid w:val="00845ADF"/>
    <w:rsid w:val="008723AD"/>
    <w:rsid w:val="008855DB"/>
    <w:rsid w:val="008B76AF"/>
    <w:rsid w:val="008D49FE"/>
    <w:rsid w:val="008E0BFD"/>
    <w:rsid w:val="008F5D62"/>
    <w:rsid w:val="00925926"/>
    <w:rsid w:val="0095627B"/>
    <w:rsid w:val="00964F15"/>
    <w:rsid w:val="00970ECB"/>
    <w:rsid w:val="009A4596"/>
    <w:rsid w:val="009C2082"/>
    <w:rsid w:val="009C224D"/>
    <w:rsid w:val="009D75A5"/>
    <w:rsid w:val="009E6815"/>
    <w:rsid w:val="00A25BB4"/>
    <w:rsid w:val="00A275FD"/>
    <w:rsid w:val="00A34EDE"/>
    <w:rsid w:val="00A55F66"/>
    <w:rsid w:val="00A61C1A"/>
    <w:rsid w:val="00A831DC"/>
    <w:rsid w:val="00AC72C2"/>
    <w:rsid w:val="00B03636"/>
    <w:rsid w:val="00B4596F"/>
    <w:rsid w:val="00B70B75"/>
    <w:rsid w:val="00B91642"/>
    <w:rsid w:val="00BB44B3"/>
    <w:rsid w:val="00BC5E32"/>
    <w:rsid w:val="00BD2560"/>
    <w:rsid w:val="00C04CAC"/>
    <w:rsid w:val="00C16125"/>
    <w:rsid w:val="00C57471"/>
    <w:rsid w:val="00C6423F"/>
    <w:rsid w:val="00C94BFC"/>
    <w:rsid w:val="00CA1D59"/>
    <w:rsid w:val="00CE34EC"/>
    <w:rsid w:val="00D0367B"/>
    <w:rsid w:val="00D2029A"/>
    <w:rsid w:val="00D33136"/>
    <w:rsid w:val="00D42752"/>
    <w:rsid w:val="00D75243"/>
    <w:rsid w:val="00D76718"/>
    <w:rsid w:val="00D76F32"/>
    <w:rsid w:val="00D900E8"/>
    <w:rsid w:val="00DB5DD9"/>
    <w:rsid w:val="00DB652D"/>
    <w:rsid w:val="00DD17A0"/>
    <w:rsid w:val="00DF0064"/>
    <w:rsid w:val="00E079CE"/>
    <w:rsid w:val="00E20A94"/>
    <w:rsid w:val="00E4373E"/>
    <w:rsid w:val="00E45E85"/>
    <w:rsid w:val="00E57EAD"/>
    <w:rsid w:val="00E745FC"/>
    <w:rsid w:val="00EA58BC"/>
    <w:rsid w:val="00EC5E47"/>
    <w:rsid w:val="00ED593A"/>
    <w:rsid w:val="00EE22DF"/>
    <w:rsid w:val="00EE63F7"/>
    <w:rsid w:val="00EE6FC9"/>
    <w:rsid w:val="00EF04C5"/>
    <w:rsid w:val="00EF3A32"/>
    <w:rsid w:val="00F22C69"/>
    <w:rsid w:val="00F27BFF"/>
    <w:rsid w:val="00F301DB"/>
    <w:rsid w:val="00F56EE6"/>
    <w:rsid w:val="00F76691"/>
    <w:rsid w:val="00F77A14"/>
    <w:rsid w:val="00F86430"/>
    <w:rsid w:val="00FA4984"/>
    <w:rsid w:val="00FD045D"/>
    <w:rsid w:val="00F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2524"/>
  <w14:defaultImageDpi w14:val="32767"/>
  <w15:chartTrackingRefBased/>
  <w15:docId w15:val="{6B26665D-31D4-7049-A8EC-39ADF7A1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rah/Documents/ATA/Measurement%20Protocol%20PAX%20PB-020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Measurement Protocol PAX PB-020.dotx</Template>
  <TotalTime>102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7</cp:revision>
  <dcterms:created xsi:type="dcterms:W3CDTF">2022-08-11T21:42:00Z</dcterms:created>
  <dcterms:modified xsi:type="dcterms:W3CDTF">2022-09-02T22:02:00Z</dcterms:modified>
</cp:coreProperties>
</file>